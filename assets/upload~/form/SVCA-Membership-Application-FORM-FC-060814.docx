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060"/>
        <w:gridCol w:w="1512"/>
        <w:gridCol w:w="324"/>
        <w:gridCol w:w="1677"/>
        <w:gridCol w:w="771"/>
        <w:gridCol w:w="242"/>
        <w:gridCol w:w="2259"/>
        <w:gridCol w:w="9"/>
        <w:gridCol w:w="2607"/>
      </w:tblGrid>
      <w:tr w:rsidR="00491A66" w:rsidRPr="007324BD" w:rsidTr="00FC624F">
        <w:trPr>
          <w:cantSplit/>
          <w:trHeight w:val="504"/>
          <w:tblHeader/>
          <w:jc w:val="center"/>
        </w:trPr>
        <w:tc>
          <w:tcPr>
            <w:tcW w:w="10461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491A66" w:rsidRPr="00D02133" w:rsidRDefault="00FD7097" w:rsidP="00326F1B">
            <w:pPr>
              <w:pStyle w:val="Heading1"/>
              <w:rPr>
                <w:szCs w:val="20"/>
              </w:rPr>
            </w:pPr>
            <w:bookmarkStart w:id="0" w:name="_GoBack"/>
            <w:bookmarkEnd w:id="0"/>
            <w:r>
              <w:t xml:space="preserve">SVCA </w:t>
            </w:r>
            <w:r w:rsidR="004E3AE2">
              <w:t xml:space="preserve">FULL </w:t>
            </w:r>
            <w:r w:rsidR="00BE75D9">
              <w:t xml:space="preserve">corporate </w:t>
            </w:r>
            <w:r w:rsidR="00F242E0" w:rsidRPr="007324BD">
              <w:t>Membership</w:t>
            </w:r>
            <w:r w:rsidR="00491A66" w:rsidRPr="007324BD">
              <w:t xml:space="preserve"> Application</w:t>
            </w:r>
          </w:p>
        </w:tc>
      </w:tr>
      <w:tr w:rsidR="00C81188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C81188" w:rsidRPr="00BE75D9" w:rsidRDefault="00C81188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Applicant Information</w:t>
            </w:r>
          </w:p>
        </w:tc>
      </w:tr>
      <w:tr w:rsidR="0024648C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24648C" w:rsidRPr="00BE75D9" w:rsidRDefault="003326E0" w:rsidP="00326F1B">
            <w:pPr>
              <w:rPr>
                <w:sz w:val="20"/>
                <w:szCs w:val="20"/>
              </w:rPr>
            </w:pPr>
            <w:r w:rsidRPr="003326E0">
              <w:rPr>
                <w:sz w:val="20"/>
                <w:szCs w:val="20"/>
              </w:rPr>
              <w:t>Full Company Name (as per legal entity):</w:t>
            </w:r>
          </w:p>
        </w:tc>
      </w:tr>
      <w:tr w:rsidR="00F47A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Current address:</w:t>
            </w:r>
          </w:p>
        </w:tc>
      </w:tr>
      <w:tr w:rsidR="00C92FF3" w:rsidRPr="007324BD" w:rsidTr="00FC624F">
        <w:trPr>
          <w:cantSplit/>
          <w:trHeight w:val="259"/>
          <w:jc w:val="center"/>
        </w:trPr>
        <w:tc>
          <w:tcPr>
            <w:tcW w:w="2572" w:type="dxa"/>
            <w:gridSpan w:val="2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Phone:</w:t>
            </w:r>
          </w:p>
        </w:tc>
        <w:tc>
          <w:tcPr>
            <w:tcW w:w="2772" w:type="dxa"/>
            <w:gridSpan w:val="3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Fax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  <w:tc>
          <w:tcPr>
            <w:tcW w:w="5117" w:type="dxa"/>
            <w:gridSpan w:val="4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</w:tr>
      <w:tr w:rsidR="00BE75D9" w:rsidRPr="007324BD" w:rsidTr="00FC624F">
        <w:trPr>
          <w:cantSplit/>
          <w:trHeight w:val="259"/>
          <w:jc w:val="center"/>
        </w:trPr>
        <w:tc>
          <w:tcPr>
            <w:tcW w:w="2572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Website: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889" w:type="dxa"/>
            <w:gridSpan w:val="7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Business Registration Number (ROC/ ROS/ UEN):</w:t>
            </w:r>
          </w:p>
        </w:tc>
      </w:tr>
      <w:tr w:rsidR="00F47A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Membership of other Association(s):</w:t>
            </w:r>
          </w:p>
        </w:tc>
      </w:tr>
      <w:tr w:rsidR="009622B2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9622B2" w:rsidRPr="00BE75D9" w:rsidRDefault="00BE75D9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  <w:r w:rsidR="009622B2" w:rsidRPr="00BE75D9">
              <w:rPr>
                <w:sz w:val="20"/>
                <w:szCs w:val="20"/>
              </w:rPr>
              <w:t xml:space="preserve"> Information</w:t>
            </w:r>
          </w:p>
        </w:tc>
      </w:tr>
      <w:tr w:rsidR="00535F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Name of Parent/ Group:</w:t>
            </w:r>
          </w:p>
        </w:tc>
      </w:tr>
      <w:tr w:rsidR="00535F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Head Office Address:</w:t>
            </w:r>
          </w:p>
        </w:tc>
      </w:tr>
      <w:tr w:rsidR="00535FBF" w:rsidRPr="00BE75D9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535FBF" w:rsidRPr="00BE75D9" w:rsidRDefault="00535FBF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designated representative</w:t>
            </w:r>
            <w:r w:rsidR="00E6310E">
              <w:rPr>
                <w:sz w:val="20"/>
                <w:szCs w:val="20"/>
              </w:rPr>
              <w:t>*</w:t>
            </w:r>
          </w:p>
        </w:tc>
      </w:tr>
      <w:tr w:rsidR="00535FBF" w:rsidRPr="007324BD" w:rsidTr="00FC624F">
        <w:trPr>
          <w:cantSplit/>
          <w:trHeight w:val="259"/>
          <w:jc w:val="center"/>
        </w:trPr>
        <w:tc>
          <w:tcPr>
            <w:tcW w:w="4573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Default="00535FBF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Name:</w:t>
            </w:r>
          </w:p>
        </w:tc>
        <w:tc>
          <w:tcPr>
            <w:tcW w:w="5888" w:type="dxa"/>
            <w:gridSpan w:val="5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Pr="00BE75D9" w:rsidRDefault="00535FBF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535FBF" w:rsidRPr="00BE75D9" w:rsidTr="00FC624F">
        <w:trPr>
          <w:cantSplit/>
          <w:trHeight w:val="259"/>
          <w:jc w:val="center"/>
        </w:trPr>
        <w:tc>
          <w:tcPr>
            <w:tcW w:w="2572" w:type="dxa"/>
            <w:gridSpan w:val="2"/>
            <w:shd w:val="clear" w:color="auto" w:fill="auto"/>
            <w:vAlign w:val="center"/>
          </w:tcPr>
          <w:p w:rsidR="00535FBF" w:rsidRPr="00BE75D9" w:rsidRDefault="00535FBF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Phone:</w:t>
            </w:r>
          </w:p>
        </w:tc>
        <w:tc>
          <w:tcPr>
            <w:tcW w:w="2772" w:type="dxa"/>
            <w:gridSpan w:val="3"/>
            <w:shd w:val="clear" w:color="auto" w:fill="auto"/>
            <w:vAlign w:val="center"/>
          </w:tcPr>
          <w:p w:rsidR="00535FBF" w:rsidRPr="00BE75D9" w:rsidRDefault="00535FBF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5117" w:type="dxa"/>
            <w:gridSpan w:val="4"/>
            <w:shd w:val="clear" w:color="auto" w:fill="auto"/>
            <w:vAlign w:val="center"/>
          </w:tcPr>
          <w:p w:rsidR="00535FBF" w:rsidRPr="00BE75D9" w:rsidRDefault="00535FBF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535F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Pr="00535FBF" w:rsidRDefault="00535FBF" w:rsidP="00535FBF">
            <w:pPr>
              <w:rPr>
                <w:i/>
                <w:szCs w:val="16"/>
              </w:rPr>
            </w:pPr>
            <w:r w:rsidRPr="00535FBF">
              <w:rPr>
                <w:i/>
                <w:szCs w:val="16"/>
              </w:rPr>
              <w:t xml:space="preserve">*Duly </w:t>
            </w:r>
            <w:proofErr w:type="spellStart"/>
            <w:r w:rsidRPr="00535FBF">
              <w:rPr>
                <w:i/>
                <w:szCs w:val="16"/>
              </w:rPr>
              <w:t>authorised</w:t>
            </w:r>
            <w:proofErr w:type="spellEnd"/>
            <w:r w:rsidRPr="00535FBF">
              <w:rPr>
                <w:i/>
                <w:szCs w:val="16"/>
              </w:rPr>
              <w:t xml:space="preserve"> by the company to handle all matters between the </w:t>
            </w:r>
            <w:proofErr w:type="spellStart"/>
            <w:r w:rsidRPr="00535FBF">
              <w:rPr>
                <w:i/>
                <w:szCs w:val="16"/>
              </w:rPr>
              <w:t>organisation</w:t>
            </w:r>
            <w:proofErr w:type="spellEnd"/>
            <w:r w:rsidRPr="00535FBF">
              <w:rPr>
                <w:i/>
                <w:szCs w:val="16"/>
              </w:rPr>
              <w:t xml:space="preserve"> and the Association, including but not limited to standing for election and voting.</w:t>
            </w:r>
          </w:p>
        </w:tc>
      </w:tr>
      <w:tr w:rsidR="000077BD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0077BD" w:rsidRPr="00BE75D9" w:rsidRDefault="004E3AE2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partners (mAX. 2</w:t>
            </w:r>
            <w:r w:rsidR="006F6463">
              <w:rPr>
                <w:sz w:val="20"/>
                <w:szCs w:val="20"/>
              </w:rPr>
              <w:t xml:space="preserve"> only</w:t>
            </w:r>
            <w:r w:rsidR="00E6310E">
              <w:rPr>
                <w:sz w:val="20"/>
                <w:szCs w:val="20"/>
              </w:rPr>
              <w:t>)</w:t>
            </w:r>
          </w:p>
        </w:tc>
      </w:tr>
      <w:tr w:rsidR="00E6310E" w:rsidRPr="00BE75D9" w:rsidTr="00FC624F">
        <w:trPr>
          <w:cantSplit/>
          <w:trHeight w:val="259"/>
          <w:jc w:val="center"/>
        </w:trPr>
        <w:tc>
          <w:tcPr>
            <w:tcW w:w="4573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Default="00E6310E" w:rsidP="00E63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Full Name:</w:t>
            </w:r>
          </w:p>
        </w:tc>
        <w:tc>
          <w:tcPr>
            <w:tcW w:w="5888" w:type="dxa"/>
            <w:gridSpan w:val="5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E6310E" w:rsidRPr="00BE75D9" w:rsidTr="00FC624F">
        <w:trPr>
          <w:cantSplit/>
          <w:trHeight w:val="259"/>
          <w:jc w:val="center"/>
        </w:trPr>
        <w:tc>
          <w:tcPr>
            <w:tcW w:w="2572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Phone:</w:t>
            </w:r>
          </w:p>
        </w:tc>
        <w:tc>
          <w:tcPr>
            <w:tcW w:w="2772" w:type="dxa"/>
            <w:gridSpan w:val="3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5117" w:type="dxa"/>
            <w:gridSpan w:val="4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E6310E" w:rsidRPr="00BE75D9" w:rsidTr="00FC624F">
        <w:trPr>
          <w:cantSplit/>
          <w:trHeight w:val="259"/>
          <w:jc w:val="center"/>
        </w:trPr>
        <w:tc>
          <w:tcPr>
            <w:tcW w:w="4573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Default="00E6310E" w:rsidP="00E63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Full Name:</w:t>
            </w:r>
          </w:p>
        </w:tc>
        <w:tc>
          <w:tcPr>
            <w:tcW w:w="5888" w:type="dxa"/>
            <w:gridSpan w:val="5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E6310E" w:rsidRPr="00BE75D9" w:rsidTr="00FC624F">
        <w:trPr>
          <w:cantSplit/>
          <w:trHeight w:val="259"/>
          <w:jc w:val="center"/>
        </w:trPr>
        <w:tc>
          <w:tcPr>
            <w:tcW w:w="2572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Phone:</w:t>
            </w:r>
          </w:p>
        </w:tc>
        <w:tc>
          <w:tcPr>
            <w:tcW w:w="2772" w:type="dxa"/>
            <w:gridSpan w:val="3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5117" w:type="dxa"/>
            <w:gridSpan w:val="4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4E3AE2" w:rsidRPr="00BE75D9" w:rsidTr="00E26EC5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4E3AE2" w:rsidRPr="00BE75D9" w:rsidRDefault="004E3AE2" w:rsidP="004E3AE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brief (max. 150 words only)</w:t>
            </w:r>
          </w:p>
        </w:tc>
      </w:tr>
      <w:tr w:rsidR="004E3AE2" w:rsidRPr="000D008A" w:rsidTr="00E26EC5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auto"/>
          </w:tcPr>
          <w:p w:rsidR="004E3AE2" w:rsidRDefault="004E3AE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CB0CDB" w:rsidRDefault="00CB0CDB" w:rsidP="00E26EC5">
            <w:pPr>
              <w:rPr>
                <w:sz w:val="20"/>
                <w:szCs w:val="20"/>
              </w:rPr>
            </w:pPr>
          </w:p>
          <w:p w:rsidR="00CB0CDB" w:rsidRDefault="00CB0CDB" w:rsidP="00E26EC5">
            <w:pPr>
              <w:rPr>
                <w:sz w:val="20"/>
                <w:szCs w:val="20"/>
              </w:rPr>
            </w:pPr>
          </w:p>
          <w:p w:rsidR="00CB0CDB" w:rsidRDefault="00CB0CDB" w:rsidP="00E26EC5">
            <w:pPr>
              <w:rPr>
                <w:sz w:val="20"/>
                <w:szCs w:val="20"/>
              </w:rPr>
            </w:pPr>
          </w:p>
          <w:p w:rsidR="00CB0CDB" w:rsidRDefault="00CB0CDB" w:rsidP="00E26EC5">
            <w:pPr>
              <w:rPr>
                <w:sz w:val="20"/>
                <w:szCs w:val="20"/>
              </w:rPr>
            </w:pPr>
          </w:p>
          <w:p w:rsidR="00556212" w:rsidRDefault="00556212" w:rsidP="00E26EC5">
            <w:pPr>
              <w:rPr>
                <w:sz w:val="20"/>
                <w:szCs w:val="20"/>
              </w:rPr>
            </w:pPr>
          </w:p>
          <w:p w:rsidR="00556212" w:rsidRPr="000D008A" w:rsidRDefault="00556212" w:rsidP="00E26EC5">
            <w:pPr>
              <w:rPr>
                <w:sz w:val="20"/>
                <w:szCs w:val="20"/>
              </w:rPr>
            </w:pPr>
          </w:p>
        </w:tc>
      </w:tr>
      <w:tr w:rsidR="00E6310E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E6310E" w:rsidRPr="00BE75D9" w:rsidRDefault="00EF5031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staff size</w:t>
            </w:r>
            <w:r w:rsidR="00CB0CDB">
              <w:rPr>
                <w:sz w:val="20"/>
                <w:szCs w:val="20"/>
                <w:vertAlign w:val="superscript"/>
              </w:rPr>
              <w:t xml:space="preserve"> </w:t>
            </w:r>
            <w:r w:rsidR="00CB0CDB">
              <w:rPr>
                <w:sz w:val="20"/>
                <w:szCs w:val="20"/>
              </w:rPr>
              <w:t>(</w:t>
            </w:r>
            <w:r w:rsidR="00E64AAC">
              <w:rPr>
                <w:sz w:val="20"/>
                <w:szCs w:val="20"/>
              </w:rPr>
              <w:t>Please only include headcount based In</w:t>
            </w:r>
            <w:r w:rsidR="00D85FF3">
              <w:rPr>
                <w:sz w:val="20"/>
                <w:szCs w:val="20"/>
              </w:rPr>
              <w:t xml:space="preserve"> </w:t>
            </w:r>
            <w:r w:rsidR="00E64AAC">
              <w:rPr>
                <w:sz w:val="20"/>
                <w:szCs w:val="20"/>
              </w:rPr>
              <w:t>singapore)</w:t>
            </w:r>
          </w:p>
        </w:tc>
      </w:tr>
      <w:tr w:rsidR="005A3C90" w:rsidRPr="007324BD" w:rsidTr="00102910">
        <w:trPr>
          <w:cantSplit/>
          <w:trHeight w:val="372"/>
          <w:jc w:val="center"/>
        </w:trPr>
        <w:tc>
          <w:tcPr>
            <w:tcW w:w="10461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4AAC" w:rsidRPr="00BE75D9" w:rsidRDefault="005A3C90" w:rsidP="005A3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Equity related full–</w:t>
            </w:r>
            <w:r w:rsidRPr="005A3C90">
              <w:rPr>
                <w:sz w:val="20"/>
                <w:szCs w:val="20"/>
              </w:rPr>
              <w:t xml:space="preserve">time equivalent number of </w:t>
            </w:r>
            <w:r w:rsidR="00D85FF3">
              <w:rPr>
                <w:sz w:val="20"/>
                <w:szCs w:val="20"/>
              </w:rPr>
              <w:t>employees</w:t>
            </w:r>
            <w:r w:rsidRPr="005A3C9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102910" w:rsidRPr="007324BD" w:rsidTr="00102910">
        <w:trPr>
          <w:cantSplit/>
          <w:trHeight w:val="372"/>
          <w:jc w:val="center"/>
        </w:trPr>
        <w:tc>
          <w:tcPr>
            <w:tcW w:w="10461" w:type="dxa"/>
            <w:gridSpan w:val="9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102910" w:rsidRDefault="00102910" w:rsidP="00102910">
            <w:pPr>
              <w:rPr>
                <w:sz w:val="20"/>
                <w:szCs w:val="20"/>
              </w:rPr>
            </w:pPr>
            <w:r w:rsidRPr="00102910">
              <w:rPr>
                <w:sz w:val="20"/>
                <w:szCs w:val="20"/>
              </w:rPr>
              <w:t>Executive Staffing</w:t>
            </w:r>
          </w:p>
        </w:tc>
      </w:tr>
      <w:tr w:rsidR="00102910" w:rsidRPr="00102910" w:rsidTr="00BD3B9C">
        <w:trPr>
          <w:cantSplit/>
          <w:trHeight w:val="348"/>
          <w:jc w:val="center"/>
        </w:trPr>
        <w:tc>
          <w:tcPr>
            <w:tcW w:w="2896" w:type="dxa"/>
            <w:gridSpan w:val="3"/>
            <w:shd w:val="pct25" w:color="auto" w:fill="auto"/>
          </w:tcPr>
          <w:p w:rsidR="00102910" w:rsidRPr="00556212" w:rsidRDefault="00102910" w:rsidP="00556212">
            <w:pPr>
              <w:rPr>
                <w:b/>
                <w:sz w:val="20"/>
                <w:szCs w:val="20"/>
              </w:rPr>
            </w:pPr>
            <w:r w:rsidRPr="00556212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2690" w:type="dxa"/>
            <w:gridSpan w:val="3"/>
            <w:shd w:val="pct25" w:color="auto" w:fill="auto"/>
          </w:tcPr>
          <w:p w:rsidR="00102910" w:rsidRPr="00102910" w:rsidRDefault="00102910" w:rsidP="00E26EC5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Singapore Citizens</w:t>
            </w:r>
          </w:p>
        </w:tc>
        <w:tc>
          <w:tcPr>
            <w:tcW w:w="2259" w:type="dxa"/>
            <w:shd w:val="pct25" w:color="auto" w:fill="auto"/>
          </w:tcPr>
          <w:p w:rsidR="00102910" w:rsidRPr="00102910" w:rsidRDefault="00102910" w:rsidP="00E26EC5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Permanent Residents</w:t>
            </w:r>
          </w:p>
        </w:tc>
        <w:tc>
          <w:tcPr>
            <w:tcW w:w="2616" w:type="dxa"/>
            <w:gridSpan w:val="2"/>
            <w:shd w:val="pct25" w:color="auto" w:fill="auto"/>
          </w:tcPr>
          <w:p w:rsidR="00102910" w:rsidRPr="00102910" w:rsidRDefault="00102910" w:rsidP="00E26EC5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Foreigners</w:t>
            </w:r>
          </w:p>
        </w:tc>
      </w:tr>
      <w:tr w:rsidR="00102910" w:rsidRPr="007324BD" w:rsidTr="00BD3B9C">
        <w:trPr>
          <w:cantSplit/>
          <w:trHeight w:val="205"/>
          <w:jc w:val="center"/>
        </w:trPr>
        <w:tc>
          <w:tcPr>
            <w:tcW w:w="2896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Managers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BD3B9C">
        <w:trPr>
          <w:cantSplit/>
          <w:trHeight w:val="180"/>
          <w:jc w:val="center"/>
        </w:trPr>
        <w:tc>
          <w:tcPr>
            <w:tcW w:w="2896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Investment/Research Analysts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BD3B9C">
        <w:trPr>
          <w:cantSplit/>
          <w:trHeight w:val="143"/>
          <w:jc w:val="center"/>
        </w:trPr>
        <w:tc>
          <w:tcPr>
            <w:tcW w:w="2896" w:type="dxa"/>
            <w:gridSpan w:val="3"/>
            <w:shd w:val="clear" w:color="auto" w:fill="auto"/>
          </w:tcPr>
          <w:p w:rsidR="00102910" w:rsidRDefault="00102910" w:rsidP="00B37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</w:t>
            </w:r>
            <w:r w:rsidR="00B372B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BD3B9C">
        <w:trPr>
          <w:cantSplit/>
          <w:trHeight w:val="119"/>
          <w:jc w:val="center"/>
        </w:trPr>
        <w:tc>
          <w:tcPr>
            <w:tcW w:w="2896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Marketing/Client servicing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BD3B9C">
        <w:trPr>
          <w:cantSplit/>
          <w:trHeight w:val="95"/>
          <w:jc w:val="center"/>
        </w:trPr>
        <w:tc>
          <w:tcPr>
            <w:tcW w:w="2896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management/Others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CB0CDB">
        <w:trPr>
          <w:cantSplit/>
          <w:trHeight w:val="870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CB0CDB" w:rsidRDefault="00102910" w:rsidP="00556212">
            <w:pPr>
              <w:jc w:val="both"/>
              <w:rPr>
                <w:szCs w:val="16"/>
              </w:rPr>
            </w:pPr>
            <w:r w:rsidRPr="008E3348">
              <w:rPr>
                <w:szCs w:val="16"/>
              </w:rPr>
              <w:t>Please ensure there is no double counting of headcount.</w:t>
            </w:r>
          </w:p>
          <w:p w:rsidR="00102910" w:rsidRDefault="00102910" w:rsidP="00556212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Please estimate the full time equivalent number if no actual numbers is available (e.g. 0.5 to marketing/client servicing and 0.5 to risk management /others)</w:t>
            </w:r>
            <w:r w:rsidR="00CB0CDB">
              <w:rPr>
                <w:szCs w:val="16"/>
              </w:rPr>
              <w:t>.</w:t>
            </w:r>
          </w:p>
          <w:p w:rsidR="00102910" w:rsidRPr="00B61379" w:rsidRDefault="00B372B7" w:rsidP="00CB0CDB">
            <w:pPr>
              <w:jc w:val="both"/>
              <w:rPr>
                <w:szCs w:val="16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 w:rsidR="00102910">
              <w:rPr>
                <w:szCs w:val="16"/>
              </w:rPr>
              <w:t>Please only use this when staff concerned does not any undertake investment activities (e.g. COO)</w:t>
            </w:r>
            <w:r w:rsidR="00CB0CDB">
              <w:rPr>
                <w:szCs w:val="16"/>
              </w:rPr>
              <w:t>.</w:t>
            </w:r>
          </w:p>
        </w:tc>
      </w:tr>
      <w:tr w:rsidR="00102910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9"/>
            <w:shd w:val="clear" w:color="auto" w:fill="E6E6E6"/>
            <w:vAlign w:val="center"/>
          </w:tcPr>
          <w:p w:rsidR="00102910" w:rsidRPr="00BE75D9" w:rsidRDefault="00102910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assets under management in singapore</w:t>
            </w:r>
          </w:p>
        </w:tc>
      </w:tr>
      <w:tr w:rsidR="00102910" w:rsidRPr="007324BD" w:rsidTr="00BD3B9C">
        <w:trPr>
          <w:cantSplit/>
          <w:trHeight w:val="342"/>
          <w:jc w:val="center"/>
        </w:trPr>
        <w:tc>
          <w:tcPr>
            <w:tcW w:w="5586" w:type="dxa"/>
            <w:gridSpan w:val="6"/>
            <w:shd w:val="clear" w:color="auto" w:fill="auto"/>
            <w:vAlign w:val="center"/>
          </w:tcPr>
          <w:p w:rsidR="00102910" w:rsidRDefault="00102910" w:rsidP="00C621DB">
            <w:pPr>
              <w:rPr>
                <w:szCs w:val="16"/>
              </w:rPr>
            </w:pPr>
            <w:r>
              <w:rPr>
                <w:sz w:val="20"/>
                <w:szCs w:val="20"/>
              </w:rPr>
              <w:t xml:space="preserve">Funds under discretionary management </w:t>
            </w:r>
            <w:r w:rsidRPr="00102910">
              <w:rPr>
                <w:sz w:val="20"/>
                <w:szCs w:val="20"/>
              </w:rPr>
              <w:t>(</w:t>
            </w:r>
            <w:proofErr w:type="spellStart"/>
            <w:r w:rsidRPr="00102910">
              <w:rPr>
                <w:sz w:val="20"/>
                <w:szCs w:val="20"/>
              </w:rPr>
              <w:t>SGD$m</w:t>
            </w:r>
            <w:proofErr w:type="spellEnd"/>
            <w:r w:rsidRPr="00102910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:rsidR="00102910" w:rsidRDefault="00102910" w:rsidP="00C621DB">
            <w:pPr>
              <w:rPr>
                <w:szCs w:val="16"/>
              </w:rPr>
            </w:pPr>
          </w:p>
        </w:tc>
      </w:tr>
      <w:tr w:rsidR="00102910" w:rsidRPr="007324BD" w:rsidTr="00556212">
        <w:trPr>
          <w:cantSplit/>
          <w:trHeight w:val="646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102910" w:rsidRPr="005C7E1D" w:rsidRDefault="00102910" w:rsidP="00F70B00">
            <w:pPr>
              <w:rPr>
                <w:szCs w:val="16"/>
              </w:rPr>
            </w:pPr>
            <w:r w:rsidRPr="005C7E1D">
              <w:rPr>
                <w:szCs w:val="16"/>
              </w:rPr>
              <w:t>Refers to funds managed in-house by Singapore Office, where Singapore Office has substantial input in the investment management process, and where it has the authority to make investment decisions. If Singapore Office, manages a portion of the fund (e.g. the Asian mandate of a global fund), include only the portion where the fund manager has discretionary management responsibility.</w:t>
            </w:r>
          </w:p>
        </w:tc>
      </w:tr>
      <w:tr w:rsidR="00102910" w:rsidRPr="007324BD" w:rsidTr="00BD3B9C">
        <w:trPr>
          <w:cantSplit/>
          <w:trHeight w:val="360"/>
          <w:jc w:val="center"/>
        </w:trPr>
        <w:tc>
          <w:tcPr>
            <w:tcW w:w="5586" w:type="dxa"/>
            <w:gridSpan w:val="6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  <w:r>
              <w:rPr>
                <w:sz w:val="20"/>
                <w:szCs w:val="20"/>
              </w:rPr>
              <w:t xml:space="preserve">Funds under advisory management </w:t>
            </w:r>
            <w:r w:rsidRPr="00102910">
              <w:rPr>
                <w:sz w:val="20"/>
                <w:szCs w:val="20"/>
              </w:rPr>
              <w:t>(</w:t>
            </w:r>
            <w:proofErr w:type="spellStart"/>
            <w:r w:rsidRPr="00102910">
              <w:rPr>
                <w:sz w:val="20"/>
                <w:szCs w:val="20"/>
              </w:rPr>
              <w:t>SGD$m</w:t>
            </w:r>
            <w:proofErr w:type="spellEnd"/>
            <w:r w:rsidRPr="00102910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</w:p>
        </w:tc>
      </w:tr>
      <w:tr w:rsidR="00102910" w:rsidRPr="007324BD" w:rsidTr="00556212">
        <w:trPr>
          <w:cantSplit/>
          <w:trHeight w:val="296"/>
          <w:jc w:val="center"/>
        </w:trPr>
        <w:tc>
          <w:tcPr>
            <w:tcW w:w="10461" w:type="dxa"/>
            <w:gridSpan w:val="9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  <w:r w:rsidRPr="00102910">
              <w:rPr>
                <w:szCs w:val="16"/>
              </w:rPr>
              <w:t>Refer to funds where the Singapore Office acts in the capacity as an adviser, without the authority to make investment decisions.</w:t>
            </w:r>
          </w:p>
        </w:tc>
      </w:tr>
      <w:tr w:rsidR="00102910" w:rsidRPr="00687FC7" w:rsidTr="00FC624F">
        <w:trPr>
          <w:cantSplit/>
          <w:trHeight w:val="259"/>
          <w:jc w:val="center"/>
        </w:trPr>
        <w:tc>
          <w:tcPr>
            <w:tcW w:w="10461" w:type="dxa"/>
            <w:gridSpan w:val="9"/>
            <w:shd w:val="clear" w:color="auto" w:fill="F2F2F2" w:themeFill="background1" w:themeFillShade="F2"/>
            <w:vAlign w:val="center"/>
          </w:tcPr>
          <w:p w:rsidR="00102910" w:rsidRPr="00BE75D9" w:rsidRDefault="00102910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information on Current investee companies</w:t>
            </w:r>
          </w:p>
        </w:tc>
      </w:tr>
      <w:tr w:rsidR="00102910" w:rsidRPr="00687FC7" w:rsidTr="00FC624F">
        <w:trPr>
          <w:cantSplit/>
          <w:trHeight w:val="192"/>
          <w:jc w:val="center"/>
        </w:trPr>
        <w:tc>
          <w:tcPr>
            <w:tcW w:w="10461" w:type="dxa"/>
            <w:gridSpan w:val="9"/>
            <w:shd w:val="clear" w:color="auto" w:fill="A6A6A6" w:themeFill="background1" w:themeFillShade="A6"/>
          </w:tcPr>
          <w:p w:rsidR="00102910" w:rsidRPr="005F3FC1" w:rsidRDefault="00102910" w:rsidP="00E26EC5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5F3FC1">
              <w:rPr>
                <w:b/>
                <w:sz w:val="20"/>
                <w:szCs w:val="20"/>
              </w:rPr>
              <w:t>Singapore Investee Companies</w:t>
            </w:r>
          </w:p>
        </w:tc>
      </w:tr>
      <w:tr w:rsidR="00102910" w:rsidRPr="00687FC7" w:rsidTr="00BD3B9C">
        <w:trPr>
          <w:cantSplit/>
          <w:trHeight w:val="58"/>
          <w:jc w:val="center"/>
        </w:trPr>
        <w:tc>
          <w:tcPr>
            <w:tcW w:w="5586" w:type="dxa"/>
            <w:gridSpan w:val="6"/>
            <w:shd w:val="clear" w:color="auto" w:fill="auto"/>
          </w:tcPr>
          <w:p w:rsidR="00102910" w:rsidRPr="005F3FC1" w:rsidRDefault="00102910" w:rsidP="00CB0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Investee Companies (across all Funds </w:t>
            </w:r>
            <w:r w:rsidR="00CB0CDB">
              <w:rPr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</w:tcPr>
          <w:p w:rsidR="00556212" w:rsidRPr="005F3FC1" w:rsidRDefault="00556212" w:rsidP="005F3FC1">
            <w:pPr>
              <w:rPr>
                <w:sz w:val="20"/>
                <w:szCs w:val="20"/>
              </w:rPr>
            </w:pPr>
          </w:p>
        </w:tc>
      </w:tr>
      <w:tr w:rsidR="00102910" w:rsidRPr="00687FC7" w:rsidTr="00BD3B9C">
        <w:trPr>
          <w:cantSplit/>
          <w:trHeight w:val="247"/>
          <w:jc w:val="center"/>
        </w:trPr>
        <w:tc>
          <w:tcPr>
            <w:tcW w:w="5586" w:type="dxa"/>
            <w:gridSpan w:val="6"/>
            <w:shd w:val="clear" w:color="auto" w:fill="auto"/>
          </w:tcPr>
          <w:p w:rsidR="00102910" w:rsidRPr="005F3FC1" w:rsidRDefault="00102910" w:rsidP="005F3F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Capital Invested (</w:t>
            </w:r>
            <w:proofErr w:type="spellStart"/>
            <w:r>
              <w:rPr>
                <w:sz w:val="20"/>
                <w:szCs w:val="20"/>
              </w:rPr>
              <w:t>SGD$m</w:t>
            </w:r>
            <w:proofErr w:type="spellEnd"/>
            <w:r w:rsidRPr="005F3FC1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FC624F">
        <w:trPr>
          <w:cantSplit/>
          <w:trHeight w:val="210"/>
          <w:jc w:val="center"/>
        </w:trPr>
        <w:tc>
          <w:tcPr>
            <w:tcW w:w="10461" w:type="dxa"/>
            <w:gridSpan w:val="9"/>
            <w:shd w:val="clear" w:color="auto" w:fill="A6A6A6" w:themeFill="background1" w:themeFillShade="A6"/>
          </w:tcPr>
          <w:p w:rsidR="00102910" w:rsidRPr="005F3FC1" w:rsidRDefault="00102910" w:rsidP="005F3FC1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5F3FC1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outh East Asia Investee Companies (excluding those in Singapore)</w:t>
            </w:r>
          </w:p>
        </w:tc>
      </w:tr>
      <w:tr w:rsidR="00102910" w:rsidRPr="00687FC7" w:rsidTr="00BD3B9C">
        <w:trPr>
          <w:cantSplit/>
          <w:trHeight w:val="145"/>
          <w:jc w:val="center"/>
        </w:trPr>
        <w:tc>
          <w:tcPr>
            <w:tcW w:w="5586" w:type="dxa"/>
            <w:gridSpan w:val="6"/>
            <w:shd w:val="clear" w:color="auto" w:fill="auto"/>
          </w:tcPr>
          <w:p w:rsidR="00102910" w:rsidRPr="005F3FC1" w:rsidRDefault="00102910" w:rsidP="00CB0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Investee Companies (across all Funds </w:t>
            </w:r>
            <w:r w:rsidR="00CB0CDB">
              <w:rPr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</w:tcPr>
          <w:p w:rsidR="00102910" w:rsidRPr="00102910" w:rsidRDefault="00102910" w:rsidP="00102910">
            <w:pPr>
              <w:rPr>
                <w:sz w:val="20"/>
                <w:szCs w:val="20"/>
              </w:rPr>
            </w:pPr>
          </w:p>
        </w:tc>
      </w:tr>
      <w:tr w:rsidR="00102910" w:rsidRPr="00687FC7" w:rsidTr="00BD3B9C">
        <w:trPr>
          <w:cantSplit/>
          <w:trHeight w:val="264"/>
          <w:jc w:val="center"/>
        </w:trPr>
        <w:tc>
          <w:tcPr>
            <w:tcW w:w="5586" w:type="dxa"/>
            <w:gridSpan w:val="6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  <w:r w:rsidRPr="005F3FC1">
              <w:rPr>
                <w:sz w:val="20"/>
                <w:szCs w:val="20"/>
              </w:rPr>
              <w:t>Total Capital Invested (</w:t>
            </w:r>
            <w:proofErr w:type="spellStart"/>
            <w:r w:rsidRPr="005F3FC1">
              <w:rPr>
                <w:sz w:val="20"/>
                <w:szCs w:val="20"/>
              </w:rPr>
              <w:t>SGD$m</w:t>
            </w:r>
            <w:proofErr w:type="spellEnd"/>
            <w:r w:rsidRPr="005F3FC1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3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FC624F">
        <w:trPr>
          <w:cantSplit/>
          <w:trHeight w:val="231"/>
          <w:jc w:val="center"/>
        </w:trPr>
        <w:tc>
          <w:tcPr>
            <w:tcW w:w="10461" w:type="dxa"/>
            <w:gridSpan w:val="9"/>
            <w:shd w:val="clear" w:color="auto" w:fill="A6A6A6" w:themeFill="background1" w:themeFillShade="A6"/>
          </w:tcPr>
          <w:p w:rsidR="00102910" w:rsidRPr="00B159FE" w:rsidRDefault="00102910" w:rsidP="00B159FE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Investee Exits</w:t>
            </w:r>
            <w:r w:rsidR="00CB0CDB">
              <w:rPr>
                <w:b/>
                <w:sz w:val="20"/>
                <w:szCs w:val="20"/>
              </w:rPr>
              <w:t xml:space="preserve"> in past 24 months</w:t>
            </w:r>
          </w:p>
        </w:tc>
      </w:tr>
      <w:tr w:rsidR="00102910" w:rsidRPr="00687FC7" w:rsidTr="00BD3B9C">
        <w:trPr>
          <w:cantSplit/>
          <w:trHeight w:val="270"/>
          <w:jc w:val="center"/>
        </w:trPr>
        <w:tc>
          <w:tcPr>
            <w:tcW w:w="1060" w:type="dxa"/>
            <w:shd w:val="clear" w:color="auto" w:fill="D9D9D9" w:themeFill="background1" w:themeFillShade="D9"/>
          </w:tcPr>
          <w:p w:rsidR="00102910" w:rsidRPr="005F3FC1" w:rsidRDefault="00102910" w:rsidP="0055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4526" w:type="dxa"/>
            <w:gridSpan w:val="5"/>
            <w:shd w:val="clear" w:color="auto" w:fill="D9D9D9" w:themeFill="background1" w:themeFillShade="D9"/>
          </w:tcPr>
          <w:p w:rsidR="00102910" w:rsidRPr="005F3FC1" w:rsidRDefault="00102910" w:rsidP="0055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Investee Company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:rsidR="00102910" w:rsidRPr="00360ED5" w:rsidRDefault="00102910" w:rsidP="00556212">
            <w:pPr>
              <w:jc w:val="center"/>
              <w:rPr>
                <w:sz w:val="20"/>
                <w:szCs w:val="20"/>
              </w:rPr>
            </w:pPr>
            <w:r w:rsidRPr="00360ED5">
              <w:rPr>
                <w:sz w:val="20"/>
                <w:szCs w:val="20"/>
              </w:rPr>
              <w:t>Capital Investment</w:t>
            </w:r>
            <w:r w:rsidR="00BD200A">
              <w:rPr>
                <w:sz w:val="20"/>
                <w:szCs w:val="20"/>
              </w:rPr>
              <w:t xml:space="preserve"> </w:t>
            </w:r>
            <w:r w:rsidRPr="00360ED5">
              <w:rPr>
                <w:sz w:val="20"/>
                <w:szCs w:val="20"/>
              </w:rPr>
              <w:t>(</w:t>
            </w:r>
            <w:proofErr w:type="spellStart"/>
            <w:r w:rsidRPr="00360ED5">
              <w:rPr>
                <w:sz w:val="20"/>
                <w:szCs w:val="20"/>
              </w:rPr>
              <w:t>SGD$</w:t>
            </w:r>
            <w:r w:rsidR="00556212">
              <w:rPr>
                <w:sz w:val="20"/>
                <w:szCs w:val="20"/>
              </w:rPr>
              <w:t>m</w:t>
            </w:r>
            <w:proofErr w:type="spellEnd"/>
            <w:r w:rsidRPr="00360ED5">
              <w:rPr>
                <w:sz w:val="20"/>
                <w:szCs w:val="20"/>
              </w:rPr>
              <w:t>)</w:t>
            </w:r>
          </w:p>
        </w:tc>
        <w:tc>
          <w:tcPr>
            <w:tcW w:w="2607" w:type="dxa"/>
            <w:shd w:val="clear" w:color="auto" w:fill="D9D9D9" w:themeFill="background1" w:themeFillShade="D9"/>
          </w:tcPr>
          <w:p w:rsidR="00102910" w:rsidRPr="00360ED5" w:rsidRDefault="00102910" w:rsidP="00556212">
            <w:pPr>
              <w:jc w:val="center"/>
              <w:rPr>
                <w:sz w:val="20"/>
                <w:szCs w:val="20"/>
              </w:rPr>
            </w:pPr>
            <w:r w:rsidRPr="00360ED5">
              <w:rPr>
                <w:sz w:val="20"/>
                <w:szCs w:val="20"/>
              </w:rPr>
              <w:t>Exit Multiple</w:t>
            </w:r>
          </w:p>
        </w:tc>
      </w:tr>
      <w:tr w:rsidR="00102910" w:rsidRPr="00687FC7" w:rsidTr="00BD3B9C">
        <w:trPr>
          <w:cantSplit/>
          <w:trHeight w:val="135"/>
          <w:jc w:val="center"/>
        </w:trPr>
        <w:tc>
          <w:tcPr>
            <w:tcW w:w="1060" w:type="dxa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BD3B9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BD3B9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556212" w:rsidRPr="00687FC7" w:rsidTr="00BD3B9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556212" w:rsidRPr="005F3FC1" w:rsidRDefault="00556212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556212" w:rsidRPr="005F3FC1" w:rsidRDefault="00556212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556212" w:rsidRDefault="00556212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556212" w:rsidRDefault="00556212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BD3B9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BD3B9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5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07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2B762E" w:rsidRDefault="002B762E" w:rsidP="009C7D71">
      <w:pPr>
        <w:sectPr w:rsidR="002B762E" w:rsidSect="002B762E">
          <w:headerReference w:type="default" r:id="rId9"/>
          <w:footerReference w:type="default" r:id="rId10"/>
          <w:pgSz w:w="12240" w:h="15840"/>
          <w:pgMar w:top="1077" w:right="1797" w:bottom="1077" w:left="1797" w:header="720" w:footer="720" w:gutter="0"/>
          <w:cols w:space="720"/>
          <w:docGrid w:linePitch="360"/>
        </w:sectPr>
      </w:pPr>
    </w:p>
    <w:tbl>
      <w:tblPr>
        <w:tblW w:w="13752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418"/>
      </w:tblGrid>
      <w:tr w:rsidR="00514598" w:rsidTr="002B762E">
        <w:tc>
          <w:tcPr>
            <w:tcW w:w="4112" w:type="dxa"/>
            <w:gridSpan w:val="2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#1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514598" w:rsidTr="002B762E">
        <w:trPr>
          <w:trHeight w:val="992"/>
        </w:trPr>
        <w:tc>
          <w:tcPr>
            <w:tcW w:w="4112" w:type="dxa"/>
            <w:gridSpan w:val="2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</w:t>
            </w:r>
          </w:p>
        </w:tc>
        <w:tc>
          <w:tcPr>
            <w:tcW w:w="1276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514598" w:rsidTr="002B762E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514598" w:rsidRPr="002B762E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color w:val="FFFFFF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514598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</w:t>
            </w:r>
            <w:r w:rsidR="00514598" w:rsidRPr="00CB0CDB">
              <w:rPr>
                <w:rFonts w:ascii="Georgia" w:hAnsi="Georgia"/>
                <w:szCs w:val="16"/>
                <w:lang w:val="en-GB"/>
              </w:rPr>
              <w:t>)</w:t>
            </w:r>
          </w:p>
        </w:tc>
        <w:tc>
          <w:tcPr>
            <w:tcW w:w="2694" w:type="dxa"/>
            <w:gridSpan w:val="2"/>
            <w:shd w:val="clear" w:color="auto" w:fill="BFBFBF" w:themeFill="background1" w:themeFillShade="BF"/>
          </w:tcPr>
          <w:p w:rsidR="00514598" w:rsidRPr="00AB576E" w:rsidRDefault="00514598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 Stage /Stake </w:t>
            </w:r>
            <w:r w:rsidR="00CB0CDB"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514598" w:rsidTr="002B762E">
        <w:trPr>
          <w:trHeight w:val="1908"/>
        </w:trPr>
        <w:tc>
          <w:tcPr>
            <w:tcW w:w="1845" w:type="dxa"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514598" w:rsidRDefault="00514598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694" w:type="dxa"/>
            <w:gridSpan w:val="2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514598" w:rsidTr="002B762E">
        <w:trPr>
          <w:trHeight w:val="2212"/>
        </w:trPr>
        <w:tc>
          <w:tcPr>
            <w:tcW w:w="1845" w:type="dxa"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944AF22" wp14:editId="7AFF61D2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ie5Kge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694" w:type="dxa"/>
            <w:gridSpan w:val="2"/>
            <w:vMerge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514598" w:rsidRPr="00BD200A" w:rsidRDefault="00514598" w:rsidP="00514598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 xml:space="preserve">Average historical exit multiple </w:t>
      </w:r>
      <w:r w:rsidR="00E26EC5" w:rsidRPr="00BD200A">
        <w:rPr>
          <w:rFonts w:cs="Tahoma"/>
          <w:sz w:val="20"/>
          <w:szCs w:val="20"/>
          <w:lang w:val="en-GB"/>
        </w:rPr>
        <w:t>achieved:</w:t>
      </w:r>
      <w:r w:rsidRPr="00BD200A">
        <w:rPr>
          <w:rFonts w:cs="Tahoma"/>
          <w:sz w:val="20"/>
          <w:szCs w:val="20"/>
          <w:lang w:val="en-GB"/>
        </w:rPr>
        <w:t xml:space="preserve"> [    ] &lt; 1x</w:t>
      </w:r>
      <w:proofErr w:type="gramStart"/>
      <w:r w:rsidRPr="00BD200A">
        <w:rPr>
          <w:rFonts w:cs="Tahoma"/>
          <w:sz w:val="20"/>
          <w:szCs w:val="20"/>
          <w:lang w:val="en-GB"/>
        </w:rPr>
        <w:t>;  [</w:t>
      </w:r>
      <w:proofErr w:type="gramEnd"/>
      <w:r w:rsidRPr="00BD200A">
        <w:rPr>
          <w:rFonts w:cs="Tahoma"/>
          <w:sz w:val="20"/>
          <w:szCs w:val="20"/>
          <w:lang w:val="en-GB"/>
        </w:rPr>
        <w:t xml:space="preserve">    ] 1 ~ 2 x;  [    ] 2 ~ 4 x;  [    ] &gt; 4x</w:t>
      </w:r>
    </w:p>
    <w:p w:rsidR="00514598" w:rsidRPr="00BD200A" w:rsidRDefault="00514598" w:rsidP="00514598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tbl>
      <w:tblPr>
        <w:tblW w:w="13752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418"/>
      </w:tblGrid>
      <w:tr w:rsidR="00E26EC5" w:rsidTr="002B762E">
        <w:tc>
          <w:tcPr>
            <w:tcW w:w="4112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#2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E26EC5" w:rsidTr="002B762E">
        <w:trPr>
          <w:trHeight w:val="992"/>
        </w:trPr>
        <w:tc>
          <w:tcPr>
            <w:tcW w:w="4112" w:type="dxa"/>
            <w:gridSpan w:val="2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</w:t>
            </w:r>
          </w:p>
        </w:tc>
        <w:tc>
          <w:tcPr>
            <w:tcW w:w="1276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E26EC5" w:rsidTr="002B762E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color w:val="FFFFFF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E26EC5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  <w:tc>
          <w:tcPr>
            <w:tcW w:w="2694" w:type="dxa"/>
            <w:gridSpan w:val="2"/>
            <w:shd w:val="clear" w:color="auto" w:fill="BFBFBF" w:themeFill="background1" w:themeFillShade="BF"/>
          </w:tcPr>
          <w:p w:rsidR="00E26EC5" w:rsidRPr="00AB576E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 Stage /Stake </w:t>
            </w:r>
            <w:r w:rsidR="00CB0CDB"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E26EC5" w:rsidTr="002B762E">
        <w:trPr>
          <w:trHeight w:val="1908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694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E26EC5" w:rsidTr="002B762E">
        <w:trPr>
          <w:trHeight w:val="2212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6BC591C" wp14:editId="02B32E8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WOXWLe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694" w:type="dxa"/>
            <w:gridSpan w:val="2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Average historical exit multiple achieved: [    ] &lt; 1x</w:t>
      </w:r>
      <w:proofErr w:type="gramStart"/>
      <w:r w:rsidRPr="00BD200A">
        <w:rPr>
          <w:rFonts w:cs="Tahoma"/>
          <w:sz w:val="20"/>
          <w:szCs w:val="20"/>
          <w:lang w:val="en-GB"/>
        </w:rPr>
        <w:t>;  [</w:t>
      </w:r>
      <w:proofErr w:type="gramEnd"/>
      <w:r w:rsidRPr="00BD200A">
        <w:rPr>
          <w:rFonts w:cs="Tahoma"/>
          <w:sz w:val="20"/>
          <w:szCs w:val="20"/>
          <w:lang w:val="en-GB"/>
        </w:rPr>
        <w:t xml:space="preserve">    ] 1 ~ 2 x;  [    ] 2 ~ 4 x;  [    ] &gt; 4x</w:t>
      </w:r>
    </w:p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tbl>
      <w:tblPr>
        <w:tblW w:w="13752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418"/>
      </w:tblGrid>
      <w:tr w:rsidR="00E26EC5" w:rsidTr="002B762E">
        <w:tc>
          <w:tcPr>
            <w:tcW w:w="4112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#3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E26EC5" w:rsidTr="002B762E">
        <w:trPr>
          <w:trHeight w:val="992"/>
        </w:trPr>
        <w:tc>
          <w:tcPr>
            <w:tcW w:w="4112" w:type="dxa"/>
            <w:gridSpan w:val="2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</w:t>
            </w:r>
          </w:p>
        </w:tc>
        <w:tc>
          <w:tcPr>
            <w:tcW w:w="1276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2B762E" w:rsidRPr="002B762E" w:rsidTr="002B762E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E26EC5" w:rsidRPr="002B762E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  <w:tc>
          <w:tcPr>
            <w:tcW w:w="2694" w:type="dxa"/>
            <w:gridSpan w:val="2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 Stage /Stake </w:t>
            </w:r>
            <w:r w:rsidR="00CB0CDB"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E26EC5" w:rsidTr="002B762E">
        <w:trPr>
          <w:trHeight w:val="1908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694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E26EC5" w:rsidTr="002B762E">
        <w:trPr>
          <w:trHeight w:val="2212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F0C18EE" wp14:editId="7E2524EC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+RXuU+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694" w:type="dxa"/>
            <w:gridSpan w:val="2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Average historical exit multiple achieved: [    ] &lt; 1x</w:t>
      </w:r>
      <w:proofErr w:type="gramStart"/>
      <w:r w:rsidRPr="00BD200A">
        <w:rPr>
          <w:rFonts w:cs="Tahoma"/>
          <w:sz w:val="20"/>
          <w:szCs w:val="20"/>
          <w:lang w:val="en-GB"/>
        </w:rPr>
        <w:t>;  [</w:t>
      </w:r>
      <w:proofErr w:type="gramEnd"/>
      <w:r w:rsidRPr="00BD200A">
        <w:rPr>
          <w:rFonts w:cs="Tahoma"/>
          <w:sz w:val="20"/>
          <w:szCs w:val="20"/>
          <w:lang w:val="en-GB"/>
        </w:rPr>
        <w:t xml:space="preserve">    ] 1 ~ 2 x;  [    ] 2 ~ 4 x;  [    ] &gt; 4x</w:t>
      </w:r>
    </w:p>
    <w:p w:rsidR="00E26EC5" w:rsidRPr="00BD200A" w:rsidRDefault="00E26EC5" w:rsidP="00514598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p w:rsidR="00E26EC5" w:rsidRDefault="00E26EC5" w:rsidP="00514598">
      <w:pPr>
        <w:spacing w:line="360" w:lineRule="auto"/>
        <w:rPr>
          <w:rFonts w:ascii="Georgia" w:hAnsi="Georgia"/>
          <w:sz w:val="22"/>
          <w:szCs w:val="22"/>
          <w:lang w:val="en-GB"/>
        </w:rPr>
        <w:sectPr w:rsidR="00E26EC5" w:rsidSect="002B762E">
          <w:pgSz w:w="15840" w:h="12240" w:orient="landscape"/>
          <w:pgMar w:top="1797" w:right="1077" w:bottom="1797" w:left="1077" w:header="720" w:footer="720" w:gutter="0"/>
          <w:cols w:space="720"/>
          <w:docGrid w:linePitch="360"/>
        </w:sectPr>
      </w:pPr>
    </w:p>
    <w:tbl>
      <w:tblPr>
        <w:tblW w:w="1046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0461"/>
      </w:tblGrid>
      <w:tr w:rsidR="00E26EC5" w:rsidRPr="007324BD" w:rsidTr="00E26EC5">
        <w:trPr>
          <w:cantSplit/>
          <w:trHeight w:val="504"/>
          <w:tblHeader/>
          <w:jc w:val="center"/>
        </w:trPr>
        <w:tc>
          <w:tcPr>
            <w:tcW w:w="104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E26EC5" w:rsidRPr="00D02133" w:rsidRDefault="00E26EC5" w:rsidP="00E26EC5">
            <w:pPr>
              <w:pStyle w:val="Heading1"/>
              <w:rPr>
                <w:szCs w:val="20"/>
              </w:rPr>
            </w:pPr>
            <w:r>
              <w:lastRenderedPageBreak/>
              <w:t xml:space="preserve">SVCA FULL corporate </w:t>
            </w:r>
            <w:r w:rsidRPr="007324BD">
              <w:t>Membership Application</w:t>
            </w:r>
          </w:p>
        </w:tc>
      </w:tr>
      <w:tr w:rsidR="00E26EC5" w:rsidRPr="00687FC7" w:rsidTr="00E26EC5">
        <w:trPr>
          <w:cantSplit/>
          <w:trHeight w:val="225"/>
          <w:jc w:val="center"/>
        </w:trPr>
        <w:tc>
          <w:tcPr>
            <w:tcW w:w="10461" w:type="dxa"/>
            <w:shd w:val="clear" w:color="auto" w:fill="F2F2F2" w:themeFill="background1" w:themeFillShade="F2"/>
            <w:vAlign w:val="center"/>
          </w:tcPr>
          <w:p w:rsidR="00E26EC5" w:rsidRPr="00BE75D9" w:rsidRDefault="00E26EC5" w:rsidP="00E26EC5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raising</w:t>
            </w:r>
          </w:p>
        </w:tc>
      </w:tr>
      <w:tr w:rsidR="00E26EC5" w:rsidRPr="00687FC7" w:rsidTr="00E26EC5">
        <w:trPr>
          <w:cantSplit/>
          <w:trHeight w:val="225"/>
          <w:jc w:val="center"/>
        </w:trPr>
        <w:tc>
          <w:tcPr>
            <w:tcW w:w="10461" w:type="dxa"/>
            <w:shd w:val="clear" w:color="auto" w:fill="auto"/>
          </w:tcPr>
          <w:p w:rsidR="00E26EC5" w:rsidRDefault="00E26EC5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fundraising activities to be carried out in the coming 1</w:t>
            </w:r>
            <w:r w:rsidR="00CB0CD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3 years.</w:t>
            </w:r>
          </w:p>
          <w:p w:rsidR="00E26EC5" w:rsidRDefault="00264FD8" w:rsidP="00E26EC5">
            <w:pPr>
              <w:ind w:left="13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8924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 xml:space="preserve">Yes    </w:t>
            </w:r>
            <w:sdt>
              <w:sdtPr>
                <w:rPr>
                  <w:sz w:val="20"/>
                  <w:szCs w:val="20"/>
                </w:rPr>
                <w:id w:val="159096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>No</w:t>
            </w:r>
          </w:p>
          <w:p w:rsidR="00E26EC5" w:rsidRDefault="00E26EC5" w:rsidP="00E26EC5">
            <w:pPr>
              <w:ind w:left="132"/>
              <w:rPr>
                <w:sz w:val="20"/>
                <w:szCs w:val="20"/>
              </w:rPr>
            </w:pPr>
          </w:p>
          <w:p w:rsidR="00E26EC5" w:rsidRDefault="00E26EC5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are the funds to be used for investment in South East Asia.</w:t>
            </w:r>
          </w:p>
          <w:p w:rsidR="006E2AE3" w:rsidRDefault="00264FD8" w:rsidP="00E26EC5">
            <w:pPr>
              <w:ind w:left="13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4227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AE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 xml:space="preserve">Yes    </w:t>
            </w:r>
            <w:sdt>
              <w:sdtPr>
                <w:rPr>
                  <w:sz w:val="20"/>
                  <w:szCs w:val="20"/>
                </w:rPr>
                <w:id w:val="116704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>No</w:t>
            </w:r>
          </w:p>
          <w:p w:rsidR="006E2AE3" w:rsidRPr="000D008A" w:rsidRDefault="006E2AE3" w:rsidP="00E26EC5">
            <w:pPr>
              <w:ind w:left="132"/>
              <w:rPr>
                <w:sz w:val="20"/>
                <w:szCs w:val="20"/>
              </w:rPr>
            </w:pPr>
          </w:p>
        </w:tc>
      </w:tr>
      <w:tr w:rsidR="006E2AE3" w:rsidRPr="00BE75D9" w:rsidTr="00E6219E">
        <w:trPr>
          <w:cantSplit/>
          <w:trHeight w:val="288"/>
          <w:jc w:val="center"/>
        </w:trPr>
        <w:tc>
          <w:tcPr>
            <w:tcW w:w="10461" w:type="dxa"/>
            <w:shd w:val="clear" w:color="auto" w:fill="E6E6E6"/>
            <w:vAlign w:val="center"/>
          </w:tcPr>
          <w:p w:rsidR="006E2AE3" w:rsidRPr="00BE75D9" w:rsidRDefault="006E2AE3" w:rsidP="006E2AE3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acknowledgement</w:t>
            </w:r>
          </w:p>
        </w:tc>
      </w:tr>
      <w:tr w:rsidR="006E2AE3" w:rsidRPr="00BE75D9" w:rsidTr="006E2AE3">
        <w:trPr>
          <w:cantSplit/>
          <w:trHeight w:val="225"/>
          <w:jc w:val="center"/>
        </w:trPr>
        <w:tc>
          <w:tcPr>
            <w:tcW w:w="104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confirm that I/we* am/are* the </w:t>
            </w:r>
            <w:proofErr w:type="spellStart"/>
            <w:r w:rsidRPr="00EB2A00">
              <w:rPr>
                <w:sz w:val="20"/>
                <w:szCs w:val="20"/>
              </w:rPr>
              <w:t>authorised</w:t>
            </w:r>
            <w:proofErr w:type="spellEnd"/>
            <w:r w:rsidRPr="00EB2A00">
              <w:rPr>
                <w:sz w:val="20"/>
                <w:szCs w:val="20"/>
              </w:rPr>
              <w:t xml:space="preserve"> signatory/</w:t>
            </w:r>
            <w:proofErr w:type="spellStart"/>
            <w:r w:rsidRPr="00EB2A00">
              <w:rPr>
                <w:sz w:val="20"/>
                <w:szCs w:val="20"/>
              </w:rPr>
              <w:t>ies</w:t>
            </w:r>
            <w:proofErr w:type="spellEnd"/>
            <w:r w:rsidRPr="00EB2A00">
              <w:rPr>
                <w:sz w:val="20"/>
                <w:szCs w:val="20"/>
              </w:rPr>
              <w:t xml:space="preserve"> for the applicant. By signing this application form, I/we* also agree/bind my/our </w:t>
            </w:r>
            <w:proofErr w:type="spellStart"/>
            <w:r w:rsidRPr="00EB2A00">
              <w:rPr>
                <w:sz w:val="20"/>
                <w:szCs w:val="20"/>
              </w:rPr>
              <w:t>organisaton</w:t>
            </w:r>
            <w:proofErr w:type="spellEnd"/>
            <w:r w:rsidRPr="00EB2A00">
              <w:rPr>
                <w:sz w:val="20"/>
                <w:szCs w:val="20"/>
              </w:rPr>
              <w:t xml:space="preserve">* to abide by the Association’s Codes of Conduct and the Best Practices as they now stand and as and when they are updated. 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appoint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(Name)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(Designation) as the designat</w:t>
            </w:r>
            <w:r>
              <w:rPr>
                <w:sz w:val="20"/>
                <w:szCs w:val="20"/>
              </w:rPr>
              <w:t xml:space="preserve">ed representative of our </w:t>
            </w:r>
            <w:proofErr w:type="spellStart"/>
            <w:r>
              <w:rPr>
                <w:sz w:val="20"/>
                <w:szCs w:val="20"/>
              </w:rPr>
              <w:t>organis</w:t>
            </w:r>
            <w:r w:rsidRPr="00EB2A00">
              <w:rPr>
                <w:sz w:val="20"/>
                <w:szCs w:val="20"/>
              </w:rPr>
              <w:t>ation</w:t>
            </w:r>
            <w:proofErr w:type="spellEnd"/>
            <w:r w:rsidRPr="00EB2A00">
              <w:rPr>
                <w:sz w:val="20"/>
                <w:szCs w:val="20"/>
              </w:rPr>
              <w:t xml:space="preserve"> to handle our relationship with your Association.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Enclosed is my/our*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(Bank’s Name) </w:t>
            </w:r>
            <w:proofErr w:type="spellStart"/>
            <w:r w:rsidRPr="00EB2A00">
              <w:rPr>
                <w:sz w:val="20"/>
                <w:szCs w:val="20"/>
              </w:rPr>
              <w:t>cheque</w:t>
            </w:r>
            <w:proofErr w:type="spellEnd"/>
            <w:r w:rsidRPr="00EB2A00">
              <w:rPr>
                <w:sz w:val="20"/>
                <w:szCs w:val="20"/>
              </w:rPr>
              <w:t xml:space="preserve"> no.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</w:t>
            </w:r>
            <w:proofErr w:type="gramStart"/>
            <w:r w:rsidRPr="00EB2A00">
              <w:rPr>
                <w:sz w:val="20"/>
                <w:szCs w:val="20"/>
              </w:rPr>
              <w:t>for</w:t>
            </w:r>
            <w:proofErr w:type="gramEnd"/>
            <w:r w:rsidRPr="00EB2A00">
              <w:rPr>
                <w:sz w:val="20"/>
                <w:szCs w:val="20"/>
              </w:rPr>
              <w:t xml:space="preserve"> SGD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being entrance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>) and/or annual subscription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), made payable to the </w:t>
            </w:r>
            <w:r w:rsidRPr="006E2AE3">
              <w:rPr>
                <w:sz w:val="20"/>
                <w:szCs w:val="20"/>
              </w:rPr>
              <w:t>“Singapore Venture Capital &amp; Private Equity Association”</w:t>
            </w:r>
            <w:r w:rsidRPr="00EB2A00">
              <w:rPr>
                <w:sz w:val="20"/>
                <w:szCs w:val="20"/>
              </w:rPr>
              <w:t>.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>________________________________            ___________________________________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EB2A00">
              <w:rPr>
                <w:sz w:val="20"/>
                <w:szCs w:val="20"/>
              </w:rPr>
              <w:t>Authorised</w:t>
            </w:r>
            <w:proofErr w:type="spellEnd"/>
            <w:r w:rsidRPr="00EB2A00">
              <w:rPr>
                <w:sz w:val="20"/>
                <w:szCs w:val="20"/>
              </w:rPr>
              <w:t xml:space="preserve"> Signature                  </w:t>
            </w:r>
            <w:r>
              <w:rPr>
                <w:sz w:val="20"/>
                <w:szCs w:val="20"/>
              </w:rPr>
              <w:t xml:space="preserve">                        </w:t>
            </w:r>
            <w:r w:rsidRPr="00EB2A00">
              <w:rPr>
                <w:sz w:val="20"/>
                <w:szCs w:val="20"/>
              </w:rPr>
              <w:t>Company Stamp</w:t>
            </w:r>
          </w:p>
          <w:p w:rsidR="006E2AE3" w:rsidRPr="00EB2A00" w:rsidRDefault="006E2AE3" w:rsidP="00E62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EB2A00">
              <w:rPr>
                <w:sz w:val="20"/>
                <w:szCs w:val="20"/>
              </w:rPr>
              <w:t>(Kindly affix if applicable)</w:t>
            </w:r>
          </w:p>
          <w:p w:rsidR="006E2AE3" w:rsidRDefault="006E2AE3" w:rsidP="00E6219E">
            <w:pPr>
              <w:rPr>
                <w:sz w:val="20"/>
                <w:szCs w:val="20"/>
              </w:rPr>
            </w:pPr>
          </w:p>
          <w:p w:rsidR="006E2AE3" w:rsidRDefault="006E2AE3" w:rsidP="00E6219E">
            <w:pPr>
              <w:rPr>
                <w:sz w:val="20"/>
                <w:szCs w:val="20"/>
              </w:rPr>
            </w:pPr>
          </w:p>
          <w:p w:rsidR="006E2AE3" w:rsidRPr="00EB2A00" w:rsidRDefault="006E2AE3" w:rsidP="00E6219E">
            <w:pPr>
              <w:rPr>
                <w:sz w:val="20"/>
                <w:szCs w:val="20"/>
              </w:rPr>
            </w:pPr>
          </w:p>
          <w:p w:rsidR="006E2AE3" w:rsidRPr="00EB2A00" w:rsidRDefault="006E2AE3" w:rsidP="00E62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 xml:space="preserve"> ________________________________            ___________________________________</w:t>
            </w:r>
          </w:p>
          <w:p w:rsidR="006E2AE3" w:rsidRPr="00EB2A00" w:rsidRDefault="006E2AE3" w:rsidP="00E6219E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>Name &amp; Designation of Signatory                                           Date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Pr="006E2AE3" w:rsidRDefault="00264FD8" w:rsidP="006E2AE3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326359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AE3" w:rsidRPr="006E2AE3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6E2AE3" w:rsidRPr="006E2AE3">
              <w:rPr>
                <w:b/>
                <w:sz w:val="20"/>
                <w:szCs w:val="20"/>
              </w:rPr>
              <w:t xml:space="preserve"> Please “tick” if you wish to be included in our mailing list for membership and event updates, etc.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Please return this application form by email, mail or fax to: 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>14 Robinson Road, #07-02A Far East Finance Building, Singapore 048545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(65) 6224 7001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>Fax: (65) 6224 6772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Email: </w:t>
            </w:r>
            <w:hyperlink r:id="rId11" w:history="1">
              <w:r w:rsidRPr="006E2AE3">
                <w:rPr>
                  <w:rStyle w:val="Hyperlink"/>
                  <w:sz w:val="20"/>
                  <w:szCs w:val="20"/>
                </w:rPr>
                <w:t>info@svca.org.sg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  <w:r w:rsidRPr="002B762E">
              <w:rPr>
                <w:sz w:val="20"/>
                <w:szCs w:val="20"/>
              </w:rPr>
              <w:t xml:space="preserve">URL: </w:t>
            </w:r>
            <w:hyperlink r:id="rId12" w:history="1">
              <w:r w:rsidRPr="006E2AE3">
                <w:rPr>
                  <w:rStyle w:val="Hyperlink"/>
                  <w:sz w:val="20"/>
                  <w:szCs w:val="20"/>
                </w:rPr>
                <w:t>www.svca.org.sg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6E2AE3" w:rsidRPr="00BE75D9" w:rsidRDefault="006E2AE3" w:rsidP="006E2AE3">
            <w:pPr>
              <w:rPr>
                <w:sz w:val="20"/>
                <w:szCs w:val="20"/>
              </w:rPr>
            </w:pPr>
          </w:p>
        </w:tc>
      </w:tr>
      <w:tr w:rsidR="00E26EC5" w:rsidRPr="00BE75D9" w:rsidTr="00E26EC5">
        <w:trPr>
          <w:cantSplit/>
          <w:trHeight w:val="288"/>
          <w:jc w:val="center"/>
        </w:trPr>
        <w:tc>
          <w:tcPr>
            <w:tcW w:w="10461" w:type="dxa"/>
            <w:shd w:val="clear" w:color="auto" w:fill="E6E6E6"/>
            <w:vAlign w:val="center"/>
          </w:tcPr>
          <w:p w:rsidR="00E26EC5" w:rsidRPr="00BE75D9" w:rsidRDefault="00E26EC5" w:rsidP="006E2AE3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official use only</w:t>
            </w:r>
          </w:p>
        </w:tc>
      </w:tr>
      <w:tr w:rsidR="00E26EC5" w:rsidRPr="00BE75D9" w:rsidTr="00E26EC5">
        <w:trPr>
          <w:cantSplit/>
          <w:trHeight w:val="4339"/>
          <w:jc w:val="center"/>
        </w:trPr>
        <w:tc>
          <w:tcPr>
            <w:tcW w:w="10461" w:type="dxa"/>
            <w:shd w:val="clear" w:color="auto" w:fill="auto"/>
            <w:vAlign w:val="center"/>
          </w:tcPr>
          <w:p w:rsidR="00E26EC5" w:rsidRPr="003C77E7" w:rsidRDefault="00E26EC5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Our application is proposed and seconded by the following SVCA full members:</w:t>
            </w:r>
          </w:p>
          <w:p w:rsidR="00E26EC5" w:rsidRPr="003C77E7" w:rsidRDefault="00E26EC5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E26EC5" w:rsidRDefault="00E26EC5" w:rsidP="00E26E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BD200A" w:rsidRPr="003C77E7" w:rsidRDefault="00BD200A" w:rsidP="00E26E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E26EC5" w:rsidRPr="003C77E7" w:rsidRDefault="00E26EC5" w:rsidP="00E26E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_______________________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E26EC5" w:rsidRPr="003C77E7" w:rsidRDefault="00E26EC5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</w:t>
            </w:r>
            <w:r w:rsidR="00BD200A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Company Name (Proposer)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Date</w:t>
            </w:r>
          </w:p>
          <w:p w:rsidR="00E26EC5" w:rsidRPr="003C77E7" w:rsidRDefault="00E26EC5" w:rsidP="00E26E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BD200A" w:rsidRDefault="00BD200A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BD200A" w:rsidRPr="003C77E7" w:rsidRDefault="00BD200A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E26EC5" w:rsidRPr="003C77E7" w:rsidRDefault="00E26EC5" w:rsidP="00E26E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_______________________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E26EC5" w:rsidRDefault="00E26EC5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</w:t>
            </w:r>
            <w:r w:rsidR="00BD200A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Company Name (Seconder)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Date</w:t>
            </w:r>
          </w:p>
          <w:p w:rsidR="00191334" w:rsidRDefault="00191334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E26EC5" w:rsidRDefault="00E26EC5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BD200A" w:rsidRDefault="00191334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If rejected, state reason(s): _______________________________________________________________</w:t>
            </w:r>
          </w:p>
          <w:p w:rsidR="00191334" w:rsidRDefault="00191334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191334" w:rsidRPr="003C77E7" w:rsidRDefault="00191334" w:rsidP="00E26EC5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E26EC5" w:rsidRPr="003C77E7" w:rsidRDefault="00BD200A" w:rsidP="00BD200A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  </w:t>
            </w:r>
            <w:r w:rsidR="00E26EC5"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______________________    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</w:t>
            </w:r>
            <w:r w:rsidR="00E26EC5"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______________________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</w:t>
            </w:r>
          </w:p>
          <w:p w:rsidR="00E26EC5" w:rsidRDefault="00BD200A" w:rsidP="00BD200A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     </w:t>
            </w:r>
            <w:r w:rsidR="00E26EC5"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Chairman’s Signature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   Honorary </w:t>
            </w:r>
            <w:r w:rsidR="00E26EC5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Secretary’s </w:t>
            </w:r>
            <w:r w:rsidR="00E26EC5"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         Date</w:t>
            </w:r>
          </w:p>
          <w:p w:rsidR="00E26EC5" w:rsidRPr="00F9034A" w:rsidRDefault="00E26EC5" w:rsidP="00191334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</w:t>
            </w:r>
          </w:p>
        </w:tc>
      </w:tr>
    </w:tbl>
    <w:p w:rsidR="00E26EC5" w:rsidRDefault="00E26EC5" w:rsidP="00E26EC5"/>
    <w:p w:rsidR="00E26EC5" w:rsidRPr="00BD5D5C" w:rsidRDefault="00E26EC5" w:rsidP="00E26EC5">
      <w:pPr>
        <w:outlineLvl w:val="0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SVCA MEMBERSHIP INFORMATION</w:t>
      </w:r>
    </w:p>
    <w:p w:rsidR="00E26EC5" w:rsidRPr="00BD5D5C" w:rsidRDefault="00E26EC5" w:rsidP="00E26EC5">
      <w:pPr>
        <w:outlineLvl w:val="0"/>
        <w:rPr>
          <w:rFonts w:eastAsia="SimSun" w:cs="Tahoma"/>
          <w:b/>
          <w:bCs/>
          <w:szCs w:val="16"/>
          <w:lang w:eastAsia="zh-CN"/>
        </w:rPr>
      </w:pPr>
    </w:p>
    <w:p w:rsidR="00E26EC5" w:rsidRPr="00BD5D5C" w:rsidRDefault="00E26EC5" w:rsidP="00E26EC5">
      <w:pPr>
        <w:numPr>
          <w:ilvl w:val="0"/>
          <w:numId w:val="8"/>
        </w:numPr>
        <w:spacing w:line="360" w:lineRule="auto"/>
        <w:ind w:left="360"/>
        <w:jc w:val="both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Member type</w:t>
      </w:r>
    </w:p>
    <w:p w:rsidR="00E26EC5" w:rsidRPr="00BD5D5C" w:rsidRDefault="00E26EC5" w:rsidP="00E26EC5">
      <w:pPr>
        <w:numPr>
          <w:ilvl w:val="1"/>
          <w:numId w:val="8"/>
        </w:numPr>
        <w:tabs>
          <w:tab w:val="left" w:pos="630"/>
        </w:tabs>
        <w:ind w:left="630" w:hanging="270"/>
        <w:jc w:val="both"/>
        <w:rPr>
          <w:rFonts w:eastAsia="SimSun" w:cs="Tahoma"/>
          <w:color w:val="000000"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 xml:space="preserve">Full membership </w:t>
      </w:r>
      <w:r w:rsidRPr="00BD5D5C">
        <w:rPr>
          <w:rFonts w:eastAsia="SimSun" w:cs="Tahoma"/>
          <w:color w:val="000000"/>
          <w:sz w:val="20"/>
          <w:szCs w:val="20"/>
          <w:lang w:eastAsia="zh-CN"/>
        </w:rPr>
        <w:t>is only open to a corporation engaged in Venture Capital or Private Equity activities, defined as:</w:t>
      </w:r>
    </w:p>
    <w:p w:rsidR="00E26EC5" w:rsidRPr="00BD5D5C" w:rsidRDefault="00E26EC5" w:rsidP="00E26EC5">
      <w:pPr>
        <w:numPr>
          <w:ilvl w:val="0"/>
          <w:numId w:val="9"/>
        </w:numPr>
        <w:ind w:left="900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Management of equity or quasi-equity financing principally for enterprises that have a significant growth potential in terms of products, technology, business concepts and services;</w:t>
      </w:r>
    </w:p>
    <w:p w:rsidR="00E26EC5" w:rsidRPr="00BD5D5C" w:rsidRDefault="00E26EC5" w:rsidP="00E26EC5">
      <w:pPr>
        <w:numPr>
          <w:ilvl w:val="0"/>
          <w:numId w:val="9"/>
        </w:numPr>
        <w:spacing w:before="100" w:beforeAutospacing="1" w:after="100" w:afterAutospacing="1"/>
        <w:ind w:left="900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Activities whose main objective is long term capital gains to remunerate risks;</w:t>
      </w:r>
    </w:p>
    <w:p w:rsidR="00E26EC5" w:rsidRPr="00BD5D5C" w:rsidRDefault="00E26EC5" w:rsidP="00E26EC5">
      <w:pPr>
        <w:numPr>
          <w:ilvl w:val="0"/>
          <w:numId w:val="9"/>
        </w:numPr>
        <w:ind w:left="907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Activities pursuant to which such institutions/corporations can provide active management support to investees.</w:t>
      </w:r>
    </w:p>
    <w:p w:rsidR="00E26EC5" w:rsidRPr="00BD5D5C" w:rsidRDefault="00E26EC5" w:rsidP="00E26EC5">
      <w:pPr>
        <w:ind w:left="547"/>
        <w:jc w:val="both"/>
        <w:rPr>
          <w:rFonts w:eastAsia="SimSun" w:cs="Tahoma"/>
          <w:szCs w:val="16"/>
          <w:lang w:eastAsia="zh-CN"/>
        </w:rPr>
      </w:pPr>
    </w:p>
    <w:p w:rsidR="00E26EC5" w:rsidRPr="00BD5D5C" w:rsidRDefault="00E26EC5" w:rsidP="00E26EC5">
      <w:pPr>
        <w:numPr>
          <w:ilvl w:val="1"/>
          <w:numId w:val="8"/>
        </w:numPr>
        <w:tabs>
          <w:tab w:val="left" w:pos="630"/>
        </w:tabs>
        <w:autoSpaceDE w:val="0"/>
        <w:autoSpaceDN w:val="0"/>
        <w:adjustRightInd w:val="0"/>
        <w:ind w:left="630" w:hanging="27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 xml:space="preserve">Associate Corporate </w:t>
      </w:r>
      <w:r w:rsidRPr="00BD5D5C">
        <w:rPr>
          <w:rFonts w:eastAsia="SimSun" w:cs="Tahoma"/>
          <w:sz w:val="20"/>
          <w:szCs w:val="20"/>
          <w:lang w:eastAsia="zh-CN"/>
        </w:rPr>
        <w:t xml:space="preserve">membership is open to a corporation with an interest in Venture Capital or Private Equity activities in Singapore (such as law / accounting firms, consultancy companies and banks) as well as those engaged in Venture Capital or Private Equity activities but </w:t>
      </w:r>
      <w:r w:rsidRPr="00BD5D5C">
        <w:rPr>
          <w:rFonts w:eastAsia="SimSun" w:cs="Tahoma"/>
          <w:i/>
          <w:iCs/>
          <w:sz w:val="20"/>
          <w:szCs w:val="20"/>
          <w:lang w:eastAsia="zh-CN"/>
        </w:rPr>
        <w:t>do not have a representative office in Singapore</w:t>
      </w:r>
      <w:r w:rsidR="00BD200A">
        <w:rPr>
          <w:rFonts w:eastAsia="SimSun" w:cs="Tahoma"/>
          <w:i/>
          <w:iCs/>
          <w:sz w:val="20"/>
          <w:szCs w:val="20"/>
          <w:lang w:eastAsia="zh-CN"/>
        </w:rPr>
        <w:t>.</w:t>
      </w:r>
      <w:r w:rsidRPr="00BD5D5C">
        <w:rPr>
          <w:rFonts w:eastAsia="SimSun" w:cs="Tahoma"/>
          <w:i/>
          <w:iCs/>
          <w:sz w:val="20"/>
          <w:szCs w:val="20"/>
          <w:lang w:eastAsia="zh-CN"/>
        </w:rPr>
        <w:t xml:space="preserve"> </w:t>
      </w:r>
    </w:p>
    <w:p w:rsidR="00E26EC5" w:rsidRPr="00BD5D5C" w:rsidRDefault="00E26EC5" w:rsidP="00E26EC5">
      <w:pPr>
        <w:autoSpaceDE w:val="0"/>
        <w:autoSpaceDN w:val="0"/>
        <w:adjustRightInd w:val="0"/>
        <w:ind w:left="360"/>
        <w:jc w:val="both"/>
        <w:rPr>
          <w:rFonts w:eastAsia="SimSun" w:cs="Tahoma"/>
          <w:szCs w:val="16"/>
          <w:lang w:eastAsia="zh-CN"/>
        </w:rPr>
      </w:pPr>
    </w:p>
    <w:p w:rsidR="00E26EC5" w:rsidRPr="004779B7" w:rsidRDefault="00E26EC5" w:rsidP="00494751">
      <w:pPr>
        <w:numPr>
          <w:ilvl w:val="1"/>
          <w:numId w:val="8"/>
        </w:numPr>
        <w:tabs>
          <w:tab w:val="left" w:pos="630"/>
        </w:tabs>
        <w:ind w:left="630" w:hanging="270"/>
        <w:jc w:val="both"/>
        <w:rPr>
          <w:rFonts w:eastAsia="SimSun" w:cs="Tahoma"/>
          <w:b/>
          <w:bCs/>
          <w:szCs w:val="16"/>
          <w:lang w:eastAsia="zh-CN"/>
        </w:rPr>
      </w:pPr>
      <w:r w:rsidRPr="004779B7">
        <w:rPr>
          <w:rFonts w:eastAsia="SimSun" w:cs="Tahoma"/>
          <w:b/>
          <w:bCs/>
          <w:sz w:val="20"/>
          <w:szCs w:val="20"/>
          <w:lang w:eastAsia="zh-CN"/>
        </w:rPr>
        <w:t>Associate Individual</w:t>
      </w:r>
      <w:r w:rsidRPr="004779B7">
        <w:rPr>
          <w:rFonts w:eastAsia="SimSun" w:cs="Tahoma"/>
          <w:sz w:val="20"/>
          <w:szCs w:val="20"/>
          <w:lang w:eastAsia="zh-CN"/>
        </w:rPr>
        <w:t xml:space="preserve"> membership is only open to an individual with an interest in Venture Capital or Private Equity activities</w:t>
      </w:r>
      <w:r w:rsidR="004779B7">
        <w:rPr>
          <w:rFonts w:eastAsia="SimSun" w:cs="Tahoma"/>
          <w:sz w:val="20"/>
          <w:szCs w:val="20"/>
          <w:lang w:eastAsia="zh-CN"/>
        </w:rPr>
        <w:t>.</w:t>
      </w:r>
    </w:p>
    <w:p w:rsidR="004779B7" w:rsidRDefault="004779B7" w:rsidP="004779B7">
      <w:pPr>
        <w:pStyle w:val="ListParagraph"/>
        <w:rPr>
          <w:rFonts w:eastAsia="SimSun" w:cs="Tahoma"/>
          <w:b/>
          <w:bCs/>
          <w:szCs w:val="16"/>
          <w:lang w:eastAsia="zh-CN"/>
        </w:rPr>
      </w:pPr>
    </w:p>
    <w:p w:rsidR="004779B7" w:rsidRPr="00BD5D5C" w:rsidRDefault="004779B7" w:rsidP="004779B7">
      <w:pPr>
        <w:tabs>
          <w:tab w:val="left" w:pos="630"/>
        </w:tabs>
        <w:ind w:left="630"/>
        <w:jc w:val="both"/>
        <w:rPr>
          <w:rFonts w:eastAsia="SimSun" w:cs="Tahoma"/>
          <w:b/>
          <w:bCs/>
          <w:szCs w:val="16"/>
          <w:lang w:eastAsia="zh-CN"/>
        </w:rPr>
      </w:pPr>
    </w:p>
    <w:p w:rsidR="00E26EC5" w:rsidRPr="00BD5D5C" w:rsidRDefault="00E26EC5" w:rsidP="00E26EC5">
      <w:pPr>
        <w:numPr>
          <w:ilvl w:val="0"/>
          <w:numId w:val="8"/>
        </w:numPr>
        <w:ind w:left="450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Membership fees</w:t>
      </w:r>
    </w:p>
    <w:p w:rsidR="00E26EC5" w:rsidRPr="00BD5D5C" w:rsidRDefault="00E26EC5" w:rsidP="00E26EC5">
      <w:pPr>
        <w:tabs>
          <w:tab w:val="left" w:pos="720"/>
        </w:tabs>
        <w:ind w:left="360"/>
        <w:rPr>
          <w:rFonts w:eastAsia="SimSun" w:cs="Tahoma"/>
          <w:b/>
          <w:bCs/>
          <w:sz w:val="20"/>
          <w:szCs w:val="20"/>
          <w:lang w:eastAsia="zh-CN"/>
        </w:rPr>
      </w:pPr>
    </w:p>
    <w:tbl>
      <w:tblPr>
        <w:tblW w:w="8157" w:type="dxa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2835"/>
        <w:gridCol w:w="2551"/>
      </w:tblGrid>
      <w:tr w:rsidR="00E26EC5" w:rsidRPr="00BD5D5C" w:rsidTr="00456CE7">
        <w:tc>
          <w:tcPr>
            <w:tcW w:w="277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jc w:val="both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 xml:space="preserve">Entrance </w:t>
            </w:r>
            <w:r w:rsidR="00456CE7" w:rsidRPr="00456CE7">
              <w:rPr>
                <w:rFonts w:eastAsia="SimSun" w:cs="Tahoma"/>
                <w:sz w:val="20"/>
                <w:szCs w:val="20"/>
                <w:lang w:eastAsia="zh-CN"/>
              </w:rPr>
              <w:t>(One-time fee)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 xml:space="preserve">Annual </w:t>
            </w:r>
          </w:p>
        </w:tc>
      </w:tr>
      <w:tr w:rsidR="00E26EC5" w:rsidRPr="00BD5D5C" w:rsidTr="00456CE7">
        <w:tc>
          <w:tcPr>
            <w:tcW w:w="277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Full Corporate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E26EC5" w:rsidRPr="00BD5D5C" w:rsidTr="00456CE7">
        <w:tc>
          <w:tcPr>
            <w:tcW w:w="2771" w:type="dxa"/>
            <w:shd w:val="clear" w:color="auto" w:fill="auto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Associate Corporate</w:t>
            </w:r>
          </w:p>
        </w:tc>
        <w:tc>
          <w:tcPr>
            <w:tcW w:w="2835" w:type="dxa"/>
            <w:shd w:val="clear" w:color="auto" w:fill="auto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E26EC5" w:rsidRPr="00BD5D5C" w:rsidTr="00456CE7">
        <w:tc>
          <w:tcPr>
            <w:tcW w:w="277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Associate Individual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26EC5" w:rsidRPr="00BD5D5C" w:rsidRDefault="00E26EC5" w:rsidP="00E26EC5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</w:tbl>
    <w:p w:rsidR="004779B7" w:rsidRPr="004F0440" w:rsidRDefault="004779B7" w:rsidP="007A7465">
      <w:pPr>
        <w:tabs>
          <w:tab w:val="left" w:pos="902"/>
        </w:tabs>
        <w:spacing w:line="360" w:lineRule="auto"/>
        <w:rPr>
          <w:rFonts w:ascii="Georgia" w:hAnsi="Georgia"/>
          <w:sz w:val="22"/>
          <w:szCs w:val="22"/>
          <w:lang w:val="en-GB"/>
        </w:rPr>
      </w:pPr>
    </w:p>
    <w:sectPr w:rsidR="004779B7" w:rsidRPr="004F0440" w:rsidSect="002B762E">
      <w:pgSz w:w="12240" w:h="15840"/>
      <w:pgMar w:top="1080" w:right="1800" w:bottom="993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FD8" w:rsidRDefault="00264FD8">
      <w:r>
        <w:separator/>
      </w:r>
    </w:p>
  </w:endnote>
  <w:endnote w:type="continuationSeparator" w:id="0">
    <w:p w:rsidR="00264FD8" w:rsidRDefault="0026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EC5" w:rsidRDefault="00E26EC5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FD8" w:rsidRDefault="00264FD8">
      <w:r>
        <w:separator/>
      </w:r>
    </w:p>
  </w:footnote>
  <w:footnote w:type="continuationSeparator" w:id="0">
    <w:p w:rsidR="00264FD8" w:rsidRDefault="00264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EC5" w:rsidRDefault="00E26EC5" w:rsidP="00350105">
    <w:pPr>
      <w:pStyle w:val="Header"/>
      <w:jc w:val="both"/>
    </w:pPr>
    <w:r>
      <w:rPr>
        <w:noProof/>
        <w:lang w:val="en-SG" w:eastAsia="en-SG"/>
      </w:rPr>
      <w:drawing>
        <wp:inline distT="0" distB="0" distL="0" distR="0" wp14:anchorId="181821F5" wp14:editId="70DB653B">
          <wp:extent cx="5250180" cy="647700"/>
          <wp:effectExtent l="0" t="0" r="7620" b="0"/>
          <wp:docPr id="8" name="Picture 8" descr="SVCA Logo - Jul 07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VCA Logo - Jul 07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01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6EC5" w:rsidRPr="00350105" w:rsidRDefault="00E26EC5" w:rsidP="00350105">
    <w:pPr>
      <w:tabs>
        <w:tab w:val="center" w:pos="4320"/>
        <w:tab w:val="right" w:pos="8640"/>
      </w:tabs>
      <w:rPr>
        <w:rFonts w:ascii="Arial" w:eastAsia="SimSun" w:hAnsi="Arial" w:cs="Arial"/>
        <w:szCs w:val="16"/>
        <w:lang w:eastAsia="zh-CN"/>
      </w:rPr>
    </w:pPr>
    <w:r w:rsidRPr="00350105">
      <w:rPr>
        <w:rFonts w:ascii="Arial" w:eastAsia="SimSun" w:hAnsi="Arial" w:cs="Arial"/>
        <w:szCs w:val="16"/>
        <w:lang w:eastAsia="zh-CN"/>
      </w:rPr>
      <w:t>#07-02A Far East Finance Building, 14 Robinson Road, Singapore 048545. Tel: (65) 6224 7001, Fax: (65) 6224 6772</w:t>
    </w:r>
  </w:p>
  <w:p w:rsidR="00E26EC5" w:rsidRPr="00350105" w:rsidRDefault="00E26EC5" w:rsidP="00350105">
    <w:pPr>
      <w:tabs>
        <w:tab w:val="center" w:pos="4320"/>
        <w:tab w:val="right" w:pos="8640"/>
      </w:tabs>
      <w:rPr>
        <w:rFonts w:ascii="Arial" w:eastAsia="SimSun" w:hAnsi="Arial" w:cs="Arial"/>
        <w:b/>
        <w:color w:val="FF0000"/>
        <w:szCs w:val="16"/>
        <w:lang w:eastAsia="zh-CN"/>
      </w:rPr>
    </w:pPr>
    <w:r w:rsidRPr="00350105">
      <w:rPr>
        <w:rFonts w:ascii="Arial" w:eastAsia="SimSun" w:hAnsi="Arial" w:cs="Arial"/>
        <w:b/>
        <w:color w:val="FF0000"/>
        <w:szCs w:val="16"/>
        <w:lang w:eastAsia="zh-CN"/>
      </w:rPr>
      <w:t>_________________________________________________________________</w:t>
    </w:r>
    <w:r>
      <w:rPr>
        <w:rFonts w:ascii="Arial" w:eastAsia="SimSun" w:hAnsi="Arial" w:cs="Arial"/>
        <w:b/>
        <w:color w:val="FF0000"/>
        <w:szCs w:val="16"/>
        <w:lang w:eastAsia="zh-CN"/>
      </w:rPr>
      <w:t>_____________________________</w:t>
    </w:r>
  </w:p>
  <w:p w:rsidR="00E26EC5" w:rsidRDefault="00E26E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D07"/>
    <w:multiLevelType w:val="multilevel"/>
    <w:tmpl w:val="705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46519"/>
    <w:multiLevelType w:val="hybridMultilevel"/>
    <w:tmpl w:val="934A14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E57AD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6774"/>
    <w:multiLevelType w:val="hybridMultilevel"/>
    <w:tmpl w:val="10249F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348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50BB4"/>
    <w:multiLevelType w:val="hybridMultilevel"/>
    <w:tmpl w:val="A740D100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B045A"/>
    <w:multiLevelType w:val="hybridMultilevel"/>
    <w:tmpl w:val="CFCA0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A24841"/>
    <w:multiLevelType w:val="hybridMultilevel"/>
    <w:tmpl w:val="44CE1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309DC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81B29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8425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E730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966D9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306AA"/>
    <w:multiLevelType w:val="hybridMultilevel"/>
    <w:tmpl w:val="CAF002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EAA4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6A4332"/>
    <w:multiLevelType w:val="hybridMultilevel"/>
    <w:tmpl w:val="DF1CBC2A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05"/>
    <w:rsid w:val="000077BD"/>
    <w:rsid w:val="00017DD1"/>
    <w:rsid w:val="000274C1"/>
    <w:rsid w:val="00032E90"/>
    <w:rsid w:val="000332AD"/>
    <w:rsid w:val="000447ED"/>
    <w:rsid w:val="000521A3"/>
    <w:rsid w:val="00094027"/>
    <w:rsid w:val="000A5F8A"/>
    <w:rsid w:val="000C0676"/>
    <w:rsid w:val="000C3395"/>
    <w:rsid w:val="000D008A"/>
    <w:rsid w:val="000E2704"/>
    <w:rsid w:val="000F6EE7"/>
    <w:rsid w:val="00102910"/>
    <w:rsid w:val="0011649E"/>
    <w:rsid w:val="00117842"/>
    <w:rsid w:val="0012798D"/>
    <w:rsid w:val="00134E8A"/>
    <w:rsid w:val="0016303A"/>
    <w:rsid w:val="00190F40"/>
    <w:rsid w:val="00191334"/>
    <w:rsid w:val="001B5E0F"/>
    <w:rsid w:val="001D2340"/>
    <w:rsid w:val="001D43F6"/>
    <w:rsid w:val="001F7A95"/>
    <w:rsid w:val="00240AF1"/>
    <w:rsid w:val="00242712"/>
    <w:rsid w:val="0024648C"/>
    <w:rsid w:val="002602F0"/>
    <w:rsid w:val="00264FD8"/>
    <w:rsid w:val="0029057C"/>
    <w:rsid w:val="002B762E"/>
    <w:rsid w:val="002C0936"/>
    <w:rsid w:val="002F723A"/>
    <w:rsid w:val="00326F1B"/>
    <w:rsid w:val="00331397"/>
    <w:rsid w:val="003326E0"/>
    <w:rsid w:val="00350105"/>
    <w:rsid w:val="00360ED5"/>
    <w:rsid w:val="003738D0"/>
    <w:rsid w:val="00380C44"/>
    <w:rsid w:val="00383EB1"/>
    <w:rsid w:val="00384215"/>
    <w:rsid w:val="003B02BE"/>
    <w:rsid w:val="003C77E7"/>
    <w:rsid w:val="004035E6"/>
    <w:rsid w:val="00415F5F"/>
    <w:rsid w:val="0042038C"/>
    <w:rsid w:val="00422606"/>
    <w:rsid w:val="004243E9"/>
    <w:rsid w:val="00432759"/>
    <w:rsid w:val="00456CE7"/>
    <w:rsid w:val="00461DCB"/>
    <w:rsid w:val="004779B7"/>
    <w:rsid w:val="004907E1"/>
    <w:rsid w:val="00491A66"/>
    <w:rsid w:val="004B66C1"/>
    <w:rsid w:val="004D64E0"/>
    <w:rsid w:val="004E3AE2"/>
    <w:rsid w:val="00501653"/>
    <w:rsid w:val="00513706"/>
    <w:rsid w:val="00514598"/>
    <w:rsid w:val="005314CE"/>
    <w:rsid w:val="00532E88"/>
    <w:rsid w:val="00535FBF"/>
    <w:rsid w:val="005360D4"/>
    <w:rsid w:val="0054754E"/>
    <w:rsid w:val="00556212"/>
    <w:rsid w:val="0056338C"/>
    <w:rsid w:val="005658D5"/>
    <w:rsid w:val="00574303"/>
    <w:rsid w:val="005A3C90"/>
    <w:rsid w:val="005C7E1D"/>
    <w:rsid w:val="005D4280"/>
    <w:rsid w:val="005E3410"/>
    <w:rsid w:val="005F212B"/>
    <w:rsid w:val="005F3FC1"/>
    <w:rsid w:val="005F422F"/>
    <w:rsid w:val="00616028"/>
    <w:rsid w:val="00631356"/>
    <w:rsid w:val="006638AD"/>
    <w:rsid w:val="00665603"/>
    <w:rsid w:val="00671993"/>
    <w:rsid w:val="00671C9C"/>
    <w:rsid w:val="00682713"/>
    <w:rsid w:val="00687FC7"/>
    <w:rsid w:val="006A058D"/>
    <w:rsid w:val="006D3846"/>
    <w:rsid w:val="006D691A"/>
    <w:rsid w:val="006E2AE3"/>
    <w:rsid w:val="006F6463"/>
    <w:rsid w:val="00722DE8"/>
    <w:rsid w:val="007324BD"/>
    <w:rsid w:val="00733AC6"/>
    <w:rsid w:val="007344B3"/>
    <w:rsid w:val="007352E9"/>
    <w:rsid w:val="007543A4"/>
    <w:rsid w:val="00766765"/>
    <w:rsid w:val="00770EEA"/>
    <w:rsid w:val="007A7465"/>
    <w:rsid w:val="007E3D81"/>
    <w:rsid w:val="007F1819"/>
    <w:rsid w:val="00850FE1"/>
    <w:rsid w:val="00861F4E"/>
    <w:rsid w:val="008658E6"/>
    <w:rsid w:val="008838EB"/>
    <w:rsid w:val="00884026"/>
    <w:rsid w:val="00884CA6"/>
    <w:rsid w:val="00887861"/>
    <w:rsid w:val="008D7217"/>
    <w:rsid w:val="008E3348"/>
    <w:rsid w:val="00900794"/>
    <w:rsid w:val="00917509"/>
    <w:rsid w:val="0092437C"/>
    <w:rsid w:val="00932D09"/>
    <w:rsid w:val="00955B98"/>
    <w:rsid w:val="009622B2"/>
    <w:rsid w:val="00974EE9"/>
    <w:rsid w:val="009861FA"/>
    <w:rsid w:val="009A092F"/>
    <w:rsid w:val="009B6D7C"/>
    <w:rsid w:val="009C7D71"/>
    <w:rsid w:val="009F58BB"/>
    <w:rsid w:val="00A11E58"/>
    <w:rsid w:val="00A41E64"/>
    <w:rsid w:val="00A4373B"/>
    <w:rsid w:val="00A53388"/>
    <w:rsid w:val="00A82789"/>
    <w:rsid w:val="00A83D5E"/>
    <w:rsid w:val="00AD614A"/>
    <w:rsid w:val="00AE1F72"/>
    <w:rsid w:val="00AE2504"/>
    <w:rsid w:val="00AF2B36"/>
    <w:rsid w:val="00AF3B27"/>
    <w:rsid w:val="00B01470"/>
    <w:rsid w:val="00B04903"/>
    <w:rsid w:val="00B05173"/>
    <w:rsid w:val="00B12708"/>
    <w:rsid w:val="00B159FE"/>
    <w:rsid w:val="00B33059"/>
    <w:rsid w:val="00B372B7"/>
    <w:rsid w:val="00B41C69"/>
    <w:rsid w:val="00B61379"/>
    <w:rsid w:val="00B67217"/>
    <w:rsid w:val="00B809A8"/>
    <w:rsid w:val="00B96D9F"/>
    <w:rsid w:val="00BB32D8"/>
    <w:rsid w:val="00BC0F25"/>
    <w:rsid w:val="00BD200A"/>
    <w:rsid w:val="00BD3B9C"/>
    <w:rsid w:val="00BD5D5C"/>
    <w:rsid w:val="00BE09D6"/>
    <w:rsid w:val="00BE6271"/>
    <w:rsid w:val="00BE75D9"/>
    <w:rsid w:val="00C10FF1"/>
    <w:rsid w:val="00C30E55"/>
    <w:rsid w:val="00C32346"/>
    <w:rsid w:val="00C5090B"/>
    <w:rsid w:val="00C556F3"/>
    <w:rsid w:val="00C55B63"/>
    <w:rsid w:val="00C60A43"/>
    <w:rsid w:val="00C621DB"/>
    <w:rsid w:val="00C62B13"/>
    <w:rsid w:val="00C63324"/>
    <w:rsid w:val="00C7693B"/>
    <w:rsid w:val="00C81188"/>
    <w:rsid w:val="00C92FF3"/>
    <w:rsid w:val="00CB0CDB"/>
    <w:rsid w:val="00CB5E53"/>
    <w:rsid w:val="00CC1811"/>
    <w:rsid w:val="00CC35DA"/>
    <w:rsid w:val="00CC6A22"/>
    <w:rsid w:val="00CC7CB7"/>
    <w:rsid w:val="00CD4038"/>
    <w:rsid w:val="00D02133"/>
    <w:rsid w:val="00D20E66"/>
    <w:rsid w:val="00D21FCD"/>
    <w:rsid w:val="00D2374C"/>
    <w:rsid w:val="00D34CBE"/>
    <w:rsid w:val="00D40191"/>
    <w:rsid w:val="00D461ED"/>
    <w:rsid w:val="00D53D61"/>
    <w:rsid w:val="00D66A94"/>
    <w:rsid w:val="00D85FF3"/>
    <w:rsid w:val="00DA5F94"/>
    <w:rsid w:val="00DC6437"/>
    <w:rsid w:val="00DD2A14"/>
    <w:rsid w:val="00DF1BA0"/>
    <w:rsid w:val="00E26EC5"/>
    <w:rsid w:val="00E3111A"/>
    <w:rsid w:val="00E33A75"/>
    <w:rsid w:val="00E33DC8"/>
    <w:rsid w:val="00E357E7"/>
    <w:rsid w:val="00E364C0"/>
    <w:rsid w:val="00E41D23"/>
    <w:rsid w:val="00E630EB"/>
    <w:rsid w:val="00E6310E"/>
    <w:rsid w:val="00E64AAC"/>
    <w:rsid w:val="00E75AE6"/>
    <w:rsid w:val="00E80215"/>
    <w:rsid w:val="00EA353A"/>
    <w:rsid w:val="00EB2A00"/>
    <w:rsid w:val="00EB52A5"/>
    <w:rsid w:val="00EC655E"/>
    <w:rsid w:val="00EE33CA"/>
    <w:rsid w:val="00EF5031"/>
    <w:rsid w:val="00F04B9B"/>
    <w:rsid w:val="00F0626A"/>
    <w:rsid w:val="00F149CC"/>
    <w:rsid w:val="00F20E91"/>
    <w:rsid w:val="00F242E0"/>
    <w:rsid w:val="00F323A2"/>
    <w:rsid w:val="00F33F21"/>
    <w:rsid w:val="00F46364"/>
    <w:rsid w:val="00F47ABF"/>
    <w:rsid w:val="00F53D8B"/>
    <w:rsid w:val="00F62D12"/>
    <w:rsid w:val="00F70B00"/>
    <w:rsid w:val="00F74AAD"/>
    <w:rsid w:val="00F9034A"/>
    <w:rsid w:val="00FC624F"/>
    <w:rsid w:val="00FD26C1"/>
    <w:rsid w:val="00FD7097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EC5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99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  <w:style w:type="table" w:styleId="TableGrid">
    <w:name w:val="Table Grid"/>
    <w:basedOn w:val="TableNormal"/>
    <w:rsid w:val="00E6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E6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6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EC5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99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  <w:style w:type="table" w:styleId="TableGrid">
    <w:name w:val="Table Grid"/>
    <w:basedOn w:val="TableNormal"/>
    <w:rsid w:val="00E6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E6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6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vca.org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svca.org.sg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ership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A363-1E45-4ED6-824C-7F11CC1E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</Template>
  <TotalTime>1</TotalTime>
  <Pages>7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2012-10-11T03:44:00Z</cp:lastPrinted>
  <dcterms:created xsi:type="dcterms:W3CDTF">2014-08-06T10:02:00Z</dcterms:created>
  <dcterms:modified xsi:type="dcterms:W3CDTF">2014-08-06T10:02:00Z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